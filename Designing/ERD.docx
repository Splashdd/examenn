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visio/document.xml" ContentType="application/vnd.ms-visio.drawing.main+xml"/>
  <Override PartName="/visio/masters/masters.xml" ContentType="application/vnd.ms-visio.masters+xml"/>
  <Override PartName="/visio/masters/master1.xml" ContentType="application/vnd.ms-visio.master+xml"/>
  <Override PartName="/visio/masters/master2.xml" ContentType="application/vnd.ms-visio.master+xml"/>
  <Override PartName="/visio/masters/master3.xml" ContentType="application/vnd.ms-visio.master+xml"/>
  <Override PartName="/visio/masters/master4.xml" ContentType="application/vnd.ms-visio.master+xml"/>
  <Override PartName="/visio/masters/master5.xml" ContentType="application/vnd.ms-visio.master+xml"/>
  <Override PartName="/visio/masters/master6.xml" ContentType="application/vnd.ms-visio.master+xml"/>
  <Override PartName="/visio/pages/pages.xml" ContentType="application/vnd.ms-visio.pages+xml"/>
  <Override PartName="/visio/pages/page1.xml" ContentType="application/vnd.ms-visio.page+xml"/>
  <Override PartName="/visio/windows.xml" ContentType="application/vnd.ms-visio.windows+xml"/>
  <Override PartName="/visio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microsoft.com/visio/2010/relationships/document" Target="visio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Office\Root\Office16\visio content\1049\UACTME_M.vstx</Template>
  <Application>Microsoft Visio</Application>
  <ScaleCrop>false</ScaleCrop>
  <HeadingPairs>
    <vt:vector size="4" baseType="variant">
      <vt:variant>
        <vt:lpstr>Страницы</vt:lpstr>
      </vt:variant>
      <vt:variant>
        <vt:i4>1</vt:i4>
      </vt:variant>
      <vt:variant>
        <vt:lpstr>Образцы</vt:lpstr>
      </vt:variant>
      <vt:variant>
        <vt:i4>6</vt:i4>
      </vt:variant>
    </vt:vector>
  </HeadingPairs>
  <TitlesOfParts>
    <vt:vector size="7" baseType="lpstr">
      <vt:lpstr>Страница-1</vt:lpstr>
      <vt:lpstr>Сущность</vt:lpstr>
      <vt:lpstr>Атрибут первичного ключа</vt:lpstr>
      <vt:lpstr>Разделитель первичного ключа</vt:lpstr>
      <vt:lpstr>Атрибут</vt:lpstr>
      <vt:lpstr>Объект с атрибутами</vt:lpstr>
      <vt:lpstr>Связь</vt:lpstr>
    </vt:vector>
  </TitlesOfParts>
  <Manager/>
  <Company/>
  <LinksUpToDate>false</LinksUpToDate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lastPrinted>2022-12-21T07:35:59Z</cp:lastPrinted>
  <dcterms:created xsi:type="dcterms:W3CDTF">2022-12-21T07:35:59Z</dcterms:created>
  <dcterms:modified xsi:type="dcterms:W3CDTF">2022-12-21T07:56:06Z</dcterms:modified>
  <cp:category/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PID_ALTERNATENAMES">
    <vt:lpwstr/>
  </property>
  <property fmtid="{D5CDD505-2E9C-101B-9397-08002B2CF9AE}" pid="3" name="BuildNumberCreated">
    <vt:i4>1074673459</vt:i4>
  </property>
  <property fmtid="{D5CDD505-2E9C-101B-9397-08002B2CF9AE}" pid="4" name="BuildNumberEdited">
    <vt:i4>1074673459</vt:i4>
  </property>
  <property fmtid="{D5CDD505-2E9C-101B-9397-08002B2CF9AE}" pid="5" name="IsMetric">
    <vt:bool>true</vt:bool>
  </property>
  <property fmtid="{D5CDD505-2E9C-101B-9397-08002B2CF9AE}" pid="6" name="TimeEdited">
    <vt:filetime>2022-12-21T07:56:02Z</vt:filetime>
  </property>
</Properties>
</file>

<file path=visio/_rels/document.xml.rels><?xml version="1.0" encoding="UTF-8" standalone="yes"?>
<Relationships xmlns="http://schemas.openxmlformats.org/package/2006/relationships"><Relationship Id="rId3" Type="http://schemas.microsoft.com/visio/2010/relationships/windows" Target="windows.xml"/><Relationship Id="rId2" Type="http://schemas.microsoft.com/visio/2010/relationships/pages" Target="pages/pages.xml"/><Relationship Id="rId1" Type="http://schemas.microsoft.com/visio/2010/relationships/masters" Target="masters/masters.xml"/><Relationship Id="rId4" Type="http://schemas.openxmlformats.org/officeDocument/2006/relationships/theme" Target="theme/theme1.xml"/></Relationships>
</file>

<file path=visio/document.xml><?xml version="1.0" encoding="utf-8"?>
<VisioDocument xmlns="http://schemas.microsoft.com/office/visio/2012/main" xmlns:r="http://schemas.openxmlformats.org/officeDocument/2006/relationships" xml:space="preserve">
  <DocumentSettings TopPage="0" DefaultTextStyle="3" DefaultLineStyle="3" DefaultFillStyle="3" DefaultGuideStyle="4">
    <GlueSettings>9</GlueSettings>
    <SnapSettings>65847</SnapSettings>
    <SnapExtensions>34</SnapExtensions>
    <SnapAngles/>
    <DynamicGridEnabled>1</DynamicGridEnabled>
    <ProtectStyles>0</ProtectStyles>
    <ProtectShapes>0</ProtectShapes>
    <ProtectMasters>0</ProtectMasters>
    <ProtectBkgnds>0</ProtectBkgnds>
  </DocumentSettings>
  <Colors>
    <ColorEntry IX="24" RGB="#7F7F7F"/>
    <ColorEntry IX="25" RGB="#FFFFFF"/>
    <ColorEntry IX="26" RGB="#F2F2F2"/>
    <ColorEntry IX="27" RGB="#D8D8D8"/>
    <ColorEntry IX="28" RGB="#C05046"/>
    <ColorEntry IX="29" RGB="#000000"/>
    <ColorEntry IX="30" RGB="#BFBFBF"/>
    <ColorEntry IX="31" RGB="#5B9BD5"/>
    <ColorEntry IX="32" RGB="#4D4D4D"/>
    <ColorEntry IX="33" RGB="#7AA0C2"/>
    <ColorEntry IX="34" RGB="#5692C9"/>
    <ColorEntry IX="35" RGB="#2E75B5"/>
    <ColorEntry IX="36" RGB="#1E4E79"/>
    <ColorEntry IX="37" RGB="#41729D"/>
  </Colors>
  <FaceNames>
    <FaceName NameU="Calibri" UnicodeRanges="-469750017 -1073732485 9 0" CharSets="536871423 0" Panose="2 15 5 2 2 2 4 3 2 4" Flags="325"/>
  </FaceNames>
  <StyleSheets>
    <StyleSheet ID="0" NameU="No Style" IsCustomNameU="1" Name="Нет стиля" IsCustomName="1">
      <Cell N="EnableLineProps" V="1"/>
      <Cell N="EnableFillProps" V="1"/>
      <Cell N="EnableTextProps" V="1"/>
      <Cell N="HideForApply" V="0"/>
      <Cell N="LineWeight" V="0.01041666666666667"/>
      <Cell N="LineColor" V="0"/>
      <Cell N="LinePattern" V="1"/>
      <Cell N="Rounding" V="0"/>
      <Cell N="EndArrowSize" V="2"/>
      <Cell N="BeginArrow" V="0"/>
      <Cell N="EndArrow" V="0"/>
      <Cell N="LineCap" V="0"/>
      <Cell N="BeginArrowSize" V="2"/>
      <Cell N="LineColorTrans" V="0"/>
      <Cell N="CompoundType" V="0"/>
      <Cell N="FillForegnd" V="1"/>
      <Cell N="FillBkgnd" V="0"/>
      <Cell N="FillPattern" V="1"/>
      <Cell N="ShdwForegnd" V="0"/>
      <Cell N="ShdwPattern" V="0"/>
      <Cell N="FillForegndTrans" V="0"/>
      <Cell N="FillBkgndTrans" V="0"/>
      <Cell N="ShdwForegndTrans" V="0"/>
      <Cell N="ShapeShdwType" V="0"/>
      <Cell N="ShapeShdwOffsetX" V="0"/>
      <Cell N="ShapeShdwOffsetY" V="0"/>
      <Cell N="ShapeShdwObliqueAngle" V="0"/>
      <Cell N="ShapeShdwScaleFactor" V="1"/>
      <Cell N="ShapeShdwBlur" V="0"/>
      <Cell N="ShapeShdwShow" V="0"/>
      <Cell N="LeftMargin" V="0"/>
      <Cell N="RightMargin" V="0"/>
      <Cell N="TopMargin" V="0"/>
      <Cell N="BottomMargin" V="0"/>
      <Cell N="VerticalAlign" V="1"/>
      <Cell N="TextBkgnd" V="0"/>
      <Cell N="DefaultTabStop" V="0.5905511811023622"/>
      <Cell N="TextDirection" V="0"/>
      <Cell N="TextBkgndTrans" V="0"/>
      <Cell N="LockWidth" V="0"/>
      <Cell N="LockHeight" V="0"/>
      <Cell N="LockMoveX" V="0"/>
      <Cell N="LockMoveY" V="0"/>
      <Cell N="LockAspect" V="0"/>
      <Cell N="LockDelete" V="0"/>
      <Cell N="LockBegin" V="0"/>
      <Cell N="LockEnd" V="0"/>
      <Cell N="LockRotate" V="0"/>
      <Cell N="LockCrop" V="0"/>
      <Cell N="LockVtxEdit" V="0"/>
      <Cell N="LockTextEdit" V="0"/>
      <Cell N="LockFormat" V="0"/>
      <Cell N="LockGroup" V="0"/>
      <Cell N="LockCalcWH" V="0"/>
      <Cell N="LockSelect" V="0"/>
      <Cell N="LockCustProp" V="0"/>
      <Cell N="LockFromGroupFormat" V="0"/>
      <Cell N="LockThemeColors" V="0"/>
      <Cell N="LockThemeEffects" V="0"/>
      <Cell N="LockThemeConnectors" V="0"/>
      <Cell N="LockThemeFonts" V="0"/>
      <Cell N="LockThemeIndex" V="0"/>
      <Cell N="LockReplace" V="0"/>
      <Cell N="LockVariation" V="0"/>
      <Cell N="NoObjHandles" V="0"/>
      <Cell N="NonPrinting" V="0"/>
      <Cell N="NoCtlHandles" V="0"/>
      <Cell N="NoAlignBox" V="0"/>
      <Cell N="UpdateAlignBox" V="0"/>
      <Cell N="HideText" V="0"/>
      <Cell N="DynFeedback" V="0"/>
      <Cell N="GlueType" V="0"/>
      <Cell N="WalkPreference" V="0"/>
      <Cell N="BegTrigger" V="0" F="No Formula"/>
      <Cell N="EndTrigger" V="0" F="No Formula"/>
      <Cell N="ObjType" V="0"/>
      <Cell N="Comment" V=""/>
      <Cell N="IsDropSource" V="0"/>
      <Cell N="NoLiveDynamics" V="0"/>
      <Cell N="LocalizeMerge" V="0"/>
      <Cell N="NoProofing" V="0"/>
      <Cell N="Calendar" V="0"/>
      <Cell N="LangID" V="ru-RU"/>
      <Cell N="ShapeKeywords" V=""/>
      <Cell N="DropOnPageScale" V="1"/>
      <Cell N="TheData" V="0" F="No Formula"/>
      <Cell N="TheText" V="0" F="No Formula"/>
      <Cell N="EventDblClick" V="0" F="No Formula"/>
      <Cell N="EventXFMod" V="0" F="No Formula"/>
      <Cell N="EventDrop" V="0" F="No Formula"/>
      <Cell N="EventMultiDrop" V="0" F="No Formula"/>
      <Cell N="HelpTopic" V=""/>
      <Cell N="Copyright" V=""/>
      <Cell N="LayerMember" V=""/>
      <Cell N="XRulerDensity" V="32"/>
      <Cell N="YRulerDensity" V="32"/>
      <Cell N="XRulerOrigin" V="0"/>
      <Cell N="YRulerOrigin" V="0"/>
      <Cell N="XGridDensity" V="8"/>
      <Cell N="YGridDensity" V="8"/>
      <Cell N="XGridSpacing" V="0"/>
      <Cell N="YGridSpacing" V="0"/>
      <Cell N="XGridOrigin" V="0"/>
      <Cell N="YGridOrigin" V="0"/>
      <Cell N="Gamma" V="1"/>
      <Cell N="Contrast" V="0.5"/>
      <Cell N="Brightness" V="0.5"/>
      <Cell N="Sharpen" V="0"/>
      <Cell N="Blur" V="0"/>
      <Cell N="Denoise" V="0"/>
      <Cell N="Transparency" V="0"/>
      <Cell N="SelectMode" V="1"/>
      <Cell N="DisplayMode" V="2"/>
      <Cell N="IsDropTarget" V="0"/>
      <Cell N="IsSnapTarget" V="1"/>
      <Cell N="IsTextEditTarget" V="1"/>
      <Cell N="DontMoveChildren" V="0"/>
      <Cell N="ShapePermeableX" V="0"/>
      <Cell N="ShapePermeableY" V="0"/>
      <Cell N="ShapePermeablePlace" V="0"/>
      <Cell N="Relationships" V="0"/>
      <Cell N="ShapeFixedCode" V="0"/>
      <Cell N="ShapePlowCode" V="0"/>
      <Cell N="ShapeRouteStyle" V="0"/>
      <Cell N="ShapePlaceStyle" V="0"/>
      <Cell N="ConFixedCode" V="0"/>
      <Cell N="ConLineJumpCode" V="0"/>
      <Cell N="ConLineJumpStyle" V="0"/>
      <Cell N="ConLineJumpDirX" V="0"/>
      <Cell N="ConLineJumpDirY" V="0"/>
      <Cell N="ShapePlaceFlip" V="0"/>
      <Cell N="ConLineRouteExt" V="0"/>
      <Cell N="ShapeSplit" V="0"/>
      <Cell N="ShapeSplittable" V="0"/>
      <Cell N="DisplayLevel" V="0"/>
      <Cell N="ResizePage" V="0"/>
      <Cell N="EnableGrid" V="0"/>
      <Cell N="DynamicsOff" V="0"/>
      <Cell N="CtrlAsInput" V="0"/>
      <Cell N="AvoidPageBreaks" V="0"/>
      <Cell N="PlaceStyle" V="0"/>
      <Cell N="RouteStyle" V="0"/>
      <Cell N="PlaceDepth" V="0"/>
      <Cell N="PlowCode" V="0"/>
      <Cell N="LineJumpCode" V="1"/>
      <Cell N="LineJumpStyle" V="0"/>
      <Cell N="PageLineJumpDirX" V="0"/>
      <Cell N="PageLineJumpDirY" V="0"/>
      <Cell N="LineToNodeX" V="0.09842519685039369"/>
      <Cell N="LineToNodeY" V="0.09842519685039369"/>
      <Cell N="BlockSizeX" V="0.1968503937007874"/>
      <Cell N="BlockSizeY" V="0.1968503937007874"/>
      <Cell N="AvenueSizeX" V="0.2952755905511811"/>
      <Cell N="AvenueSizeY" V="0.2952755905511811"/>
      <Cell N="LineToLineX" V="0.09842519685039369"/>
      <Cell N="LineToLineY" V="0.09842519685039369"/>
      <Cell N="LineJumpFactorX" V="0.66666666666667"/>
      <Cell N="LineJumpFactorY" V="0.66666666666667"/>
      <Cell N="LineAdjustFrom" V="0"/>
      <Cell N="LineAdjustTo" V="0"/>
      <Cell N="PlaceFlip" V="0"/>
      <Cell N="LineRouteExt" V="0"/>
      <Cell N="PageShapeSplit" V="0"/>
      <Cell N="PageLeftMargin" V="0.25"/>
      <Cell N="PageRightMargin" V="0.25"/>
      <Cell N="PageTopMargin" V="0.25"/>
      <Cell N="PageBottomMargin" V="0.25"/>
      <Cell N="ScaleX" V="1"/>
      <Cell N="ScaleY" V="1"/>
      <Cell N="PagesX" V="1"/>
      <Cell N="PagesY" V="1"/>
      <Cell N="CenterX" V="0"/>
      <Cell N="CenterY" V="0"/>
      <Cell N="OnPage" V="0"/>
      <Cell N="PrintGrid" V="0"/>
      <Cell N="PrintPageOrientation" V="1"/>
      <Cell N="PaperKind" V="9"/>
      <Cell N="PaperSource" V="7"/>
      <Cell N="QuickStyleLineColor" V="100"/>
      <Cell N="QuickStyleFillColor" V="100"/>
      <Cell N="QuickStyleShadowColor" V="100"/>
      <Cell N="QuickStyleFontColor" V="100"/>
      <Cell N="QuickStyleLineMatrix" V="100"/>
      <Cell N="QuickStyleFillMatrix" V="100"/>
      <Cell N="QuickStyleEffectsMatrix" V="100"/>
      <Cell N="QuickStyleFontMatrix" V="100"/>
      <Cell N="QuickStyleType" V="0"/>
      <Cell N="QuickStyleVariation" V="0"/>
      <Cell N="LineGradientDir" V="0"/>
      <Cell N="LineGradientAngle" V="1.5707963267949"/>
      <Cell N="FillGradientDir" V="0"/>
      <Cell N="FillGradientAngle" V="1.5707963267949"/>
      <Cell N="LineGradientEnabled" V="0"/>
      <Cell N="FillGradientEnabled" V="0"/>
      <Cell N="RotateGradientWithShape" V="1"/>
      <Cell N="UseGroupGradient" V="0"/>
      <Cell N="BevelTopType" V="0"/>
      <Cell N="BevelTopWidth" V="0"/>
      <Cell N="BevelTopHeight" V="0"/>
      <Cell N="BevelBottomType" V="0"/>
      <Cell N="BevelBottomWidth" V="0"/>
      <Cell N="BevelBottomHeight" V="0"/>
      <Cell N="BevelDepthColor" V="1"/>
      <Cell N="BevelDepthSize" V="0"/>
      <Cell N="BevelContourColor" V="0"/>
      <Cell N="BevelContourSize" V="0"/>
      <Cell N="BevelMaterialType" V="0"/>
      <Cell N="BevelLightingType" V="0"/>
      <Cell N="BevelLightingAngle" V="0"/>
      <Cell N="RotationXAngle" V="0"/>
      <Cell N="RotationYAngle" V="0"/>
      <Cell N="RotationZAngle" V="0"/>
      <Cell N="RotationType" V="0"/>
      <Cell N="Perspective" V="0"/>
      <Cell N="DistanceFromGround" V="0"/>
      <Cell N="KeepTextFlat" V="0"/>
      <Cell N="ReflectionTrans" V="0"/>
      <Cell N="ReflectionSize" V="0"/>
      <Cell N="ReflectionDist" V="0"/>
      <Cell N="ReflectionBlur" V="0"/>
      <Cell N="GlowColor" V="1"/>
      <Cell N="GlowColorTrans" V="0"/>
      <Cell N="GlowSize" V="0"/>
      <Cell N="SoftEdgesSize" V="0"/>
      <Cell N="SketchSeed" V="0"/>
      <Cell N="SketchEnabled" V="0"/>
      <Cell N="SketchAmount" V="5"/>
      <Cell N="SketchLineWeight" V="0.04166666666666666" U="PT"/>
      <Cell N="SketchLineChange" V="0.14"/>
      <Cell N="SketchFillChange" V="0.1"/>
      <Cell N="ColorSchemeIndex" V="0"/>
      <Cell N="EffectSchemeIndex" V="0"/>
      <Cell N="ConnectorSchemeIndex" V="0"/>
      <Cell N="FontSchemeIndex" V="0"/>
      <Cell N="ThemeIndex" V="0"/>
      <Cell N="VariationColorIndex" V="0"/>
      <Cell N="VariationStyleIndex" V="0"/>
      <Cell N="EmbellishmentIndex" V="0"/>
      <Cell N="ReplaceLockShapeData" V="0"/>
      <Cell N="ReplaceLockText" V="0"/>
      <Cell N="ReplaceLockFormat" V="0"/>
      <Cell N="ReplaceCopyCells" V="0" U="BOOL" F="No Formula"/>
      <Cell N="PageWidth" V="0" F="No Formula"/>
      <Cell N="PageHeight" V="0" F="No Formula"/>
      <Cell N="ShdwOffsetX" V="0" F="No Formula"/>
      <Cell N="ShdwOffsetY" V="0" F="No Formula"/>
      <Cell N="PageScale" V="0" U="MM" F="No Formula"/>
      <Cell N="DrawingScale" V="0" U="MM" F="No Formula"/>
      <Cell N="DrawingSizeType" V="0" F="No Formula"/>
      <Cell N="DrawingScaleType" V="0" F="No Formula"/>
      <Cell N="InhibitSnap" V="0" F="No Formula"/>
      <Cell N="PageLockReplace" V="0" U="BOOL" F="No Formula"/>
      <Cell N="PageLockDuplicate" V="0" U="BOOL" F="No Formula"/>
      <Cell N="UIVisibility" V="0" F="No Formula"/>
      <Cell N="ShdwType" V="0" F="No Formula"/>
      <Cell N="ShdwObliqueAngle" V="0" F="No Formula"/>
      <Cell N="ShdwScaleFactor" V="0" F="No Formula"/>
      <Cell N="DrawingResizeType" V="0" F="No Formula"/>
      <Section N="Character">
        <Row IX="0">
          <Cell N="Font" V="Calibri"/>
          <Cell N="Color" V="0"/>
          <Cell N="Style" V="0"/>
          <Cell N="Case" V="0"/>
          <Cell N="Pos" V="0"/>
          <Cell N="FontScale" V="1"/>
          <Cell N="Size" V="0.1666666666666667"/>
          <Cell N="DblUnderline" V="0"/>
          <Cell N="Overline" V="0"/>
          <Cell N="Strikethru" V="0"/>
          <Cell N="DoubleStrikethrough" V="0"/>
          <Cell N="Letterspace" V="0"/>
          <Cell N="ColorTrans" V="0"/>
          <Cell N="AsianFont" V="0"/>
          <Cell N="ComplexScriptFont" V="0"/>
          <Cell N="ComplexScriptSize" V="-1"/>
          <Cell N="LangID" V="ru-RU"/>
        </Row>
      </Section>
      <Section N="Paragraph">
        <Row IX="0">
          <Cell N="IndFirst" V="0"/>
          <Cell N="IndLeft" V="0"/>
          <Cell N="IndRight" V="0"/>
          <Cell N="SpLine" V="-1.2"/>
          <Cell N="SpBefore" V="0"/>
          <Cell N="SpAfter" V="0"/>
          <Cell N="HorzAlign" V="1"/>
          <Cell N="Bullet" V="0"/>
          <Cell N="BulletStr" V=""/>
          <Cell N="BulletFont" V="0"/>
          <Cell N="BulletFontSize" V="-1"/>
          <Cell N="TextPosAfterBullet" V="0"/>
          <Cell N="Flags" V="0"/>
        </Row>
      </Section>
      <Section N="Tabs">
        <Row IX="0"/>
      </Section>
      <Section N="LineGradient">
        <Row IX="0">
          <Cell N="GradientStopColor" V="1"/>
          <Cell N="GradientStopColorTrans" V="0"/>
          <Cell N="GradientStopPosition" V="0"/>
        </Row>
      </Section>
      <Section N="FillGradient">
        <Row IX="0">
          <Cell N="GradientStopColor" V="1"/>
          <Cell N="GradientStopColorTrans" V="0"/>
          <Cell N="GradientStopPosition" V="0"/>
        </Row>
      </Section>
    </StyleSheet>
    <StyleSheet ID="1" NameU="Text Only" IsCustomNameU="1" Name="Только текст" IsCustomName="1" LineStyle="3" FillStyle="3" TextStyle="3">
      <Cell N="EnableLineProps" V="1"/>
      <Cell N="EnableFillProps" V="1"/>
      <Cell N="EnableTextProps" V="1"/>
      <Cell N="HideForApply" V="0"/>
      <Cell N="LineWeight" V="Themed" F="Inh"/>
      <Cell N="LineColor" V="Themed" F="Inh"/>
      <Cell N="LinePattern" V="Themed" F="Inh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Themed" F="Inh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eftMargin" V="0"/>
      <Cell N="RightMargin" V="0"/>
      <Cell N="TopMargin" V="0"/>
      <Cell N="BottomMargin" V="0"/>
      <Cell N="VerticalAlign" V="0"/>
      <Cell N="TextBkgnd" V="0"/>
      <Cell N="DefaultTabStop" V="0.5905511811023622" F="Inh"/>
      <Cell N="TextDirection" V="0" F="Inh"/>
      <Cell N="TextBkgndTrans" V="0" F="Inh"/>
      <Cell N="LineGradientDir" V="Themed" F="Inh"/>
      <Cell N="LineGradientAngle" V="Themed" F="Inh"/>
      <Cell N="FillGradientDir" V="Themed" F="Inh"/>
      <Cell N="FillGradientAngle" V="Themed" F="Inh"/>
      <Cell N="LineGradientEnabled" V="Themed" F="Inh"/>
      <Cell N="FillGradientEnabled" V="Themed" F="Inh"/>
      <Cell N="RotateGradientWithShape" V="Themed" F="Inh"/>
      <Cell N="UseGroupGradient" V="Themed" F="Inh"/>
      <Section N="Paragraph">
        <Row IX="0">
          <Cell N="IndFirst" V="0" F="Inh"/>
          <Cell N="IndLeft" V="0" F="Inh"/>
          <Cell N="IndRight" V="0" F="Inh"/>
          <Cell N="SpLine" V="-1.2" F="Inh"/>
          <Cell N="SpBefore" V="0" F="Inh"/>
          <Cell N="SpAfter" V="0" F="Inh"/>
          <Cell N="HorzAlign" V="0"/>
          <Cell N="Bullet" V="0" F="Inh"/>
          <Cell N="BulletStr" V="" F="Inh"/>
          <Cell N="BulletFont" V="0" F="Inh"/>
          <Cell N="BulletFontSize" V="-1" F="Inh"/>
          <Cell N="TextPosAfterBullet" V="0" F="Inh"/>
          <Cell N="Flags" V="0" F="Inh"/>
        </Row>
      </Section>
    </StyleSheet>
    <StyleSheet ID="2" NameU="None" IsCustomNameU="1" Name="Нет" IsCustomName="1" LineStyle="3" FillStyle="3" TextStyle="3">
      <Cell N="EnableLineProps" V="1"/>
      <Cell N="EnableFillProps" V="1"/>
      <Cell N="EnableTextProps" V="1"/>
      <Cell N="HideForApply" V="0"/>
      <Cell N="LineWeight" V="Themed" F="Inh"/>
      <Cell N="LineColor" V="Themed" F="Inh"/>
      <Cell N="LinePattern" V="0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0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ineGradientDir" V="Themed" F="Inh"/>
      <Cell N="LineGradientAngle" V="Themed" F="Inh"/>
      <Cell N="FillGradientDir" V="Themed" F="Inh"/>
      <Cell N="FillGradientAngle" V="Themed" F="Inh"/>
      <Cell N="LineGradientEnabled" V="0"/>
      <Cell N="FillGradientEnabled" V="0"/>
      <Cell N="RotateGradientWithShape" V="Themed" F="Inh"/>
      <Cell N="UseGroupGradient" V="Themed" F="Inh"/>
      <Cell N="QuickStyleLineColor" V="100" F="Inh"/>
      <Cell N="QuickStyleFillColor" V="100" F="Inh"/>
      <Cell N="QuickStyleShadowColor" V="100" F="Inh"/>
      <Cell N="QuickStyleFontColor" V="100" F="Inh"/>
      <Cell N="QuickStyleLineMatrix" V="100" F="Inh"/>
      <Cell N="QuickStyleFillMatrix" V="100" F="Inh"/>
      <Cell N="QuickStyleEffectsMatrix" V="0" F="GUARD(0)"/>
      <Cell N="QuickStyleFontMatrix" V="100" F="Inh"/>
      <Cell N="QuickStyleType" V="0" F="Inh"/>
      <Cell N="QuickStyleVariation" V="2"/>
    </StyleSheet>
    <StyleSheet ID="3" NameU="Normal" IsCustomNameU="1" Name="Обычный" IsCustomName="1" LineStyle="6" FillStyle="6" TextStyle="6">
      <Cell N="EnableLineProps" V="1"/>
      <Cell N="EnableFillProps" V="1"/>
      <Cell N="EnableTextProps" V="1"/>
      <Cell N="HideForApply" V="0"/>
      <Cell N="LeftMargin" V="0.05555555555555555" U="PT"/>
      <Cell N="RightMargin" V="0.05555555555555555" U="PT"/>
      <Cell N="TopMargin" V="0.05555555555555555" U="PT"/>
      <Cell N="BottomMargin" V="0.05555555555555555" U="PT"/>
      <Cell N="VerticalAlign" V="1" F="Inh"/>
      <Cell N="TextBkgnd" V="0" F="Inh"/>
      <Cell N="DefaultTabStop" V="0.5905511811023622" F="Inh"/>
      <Cell N="TextDirection" V="0" F="Inh"/>
      <Cell N="TextBkgndTrans" V="0" F="Inh"/>
    </StyleSheet>
    <StyleSheet ID="4" NameU="Guide" IsCustomNameU="1" Name="Образец" IsCustomName="1" LineStyle="3" FillStyle="3" TextStyle="3">
      <Cell N="EnableLineProps" V="1"/>
      <Cell N="EnableFillProps" V="1"/>
      <Cell N="EnableTextProps" V="1"/>
      <Cell N="HideForApply" V="0"/>
      <Cell N="LineWeight" V="0" U="PT"/>
      <Cell N="LineColor" V="#7f7f7f"/>
      <Cell N="LinePattern" V="23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0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ineGradientDir" V="Themed" F="Inh"/>
      <Cell N="LineGradientAngle" V="Themed" F="Inh"/>
      <Cell N="FillGradientDir" V="Themed" F="Inh"/>
      <Cell N="FillGradientAngle" V="Themed" F="Inh"/>
      <Cell N="LineGradientEnabled" V="0"/>
      <Cell N="FillGradientEnabled" V="0"/>
      <Cell N="RotateGradientWithShape" V="Themed" F="Inh"/>
      <Cell N="UseGroupGradient" V="Themed" F="Inh"/>
      <Cell N="LeftMargin" V="0.05555555555555555" U="PT" F="Inh"/>
      <Cell N="RightMargin" V="0.05555555555555555" U="PT" F="Inh"/>
      <Cell N="TopMargin" V="0"/>
      <Cell N="BottomMargin" V="0"/>
      <Cell N="VerticalAlign" V="2"/>
      <Cell N="TextBkgnd" V="0" F="Inh"/>
      <Cell N="DefaultTabStop" V="0.5905511811023622" F="Inh"/>
      <Cell N="TextDirection" V="0" F="Inh"/>
      <Cell N="TextBkgndTrans" V="0" F="Inh"/>
      <Cell N="NoObjHandles" V="0" F="Inh"/>
      <Cell N="NonPrinting" V="1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ru-RU" F="Inh"/>
      <Cell N="ShapeKeywords" V="" F="Inh"/>
      <Cell N="DropOnPageScale" V="1" F="Inh"/>
      <Cell N="ShapePermeableX" V="1"/>
      <Cell N="ShapePermeableY" V="1"/>
      <Cell N="ShapePermeablePlace" V="1"/>
      <Cell N="Relationships" V="0" F="Inh"/>
      <Cell N="ShapeFixedCode" V="0" F="Inh"/>
      <Cell N="ShapePlowCode" V="0" F="Inh"/>
      <Cell N="ShapeRouteStyle" V="0" F="Inh"/>
      <Cell N="ShapePlaceStyle" V="0" F="Inh"/>
      <Cell N="ConFixedCode" V="0" F="Inh"/>
      <Cell N="ConLineJumpCode" V="0" F="Inh"/>
      <Cell N="ConLineJumpStyle" V="0" F="Inh"/>
      <Cell N="ConLineJumpDirX" V="0" F="Inh"/>
      <Cell N="ConLineJumpDirY" V="0" F="Inh"/>
      <Cell N="ShapePlaceFlip" V="0" F="Inh"/>
      <Cell N="ConLineRouteExt" V="0" F="Inh"/>
      <Cell N="ShapeSplit" V="0" F="Inh"/>
      <Cell N="ShapeSplittable" V="0" F="Inh"/>
      <Cell N="DisplayLevel" V="0" F="Inh"/>
      <Section N="Character">
        <Row IX="0">
          <Cell N="Font" V="Themed" F="Inh"/>
          <Cell N="Color" V="4"/>
          <Cell N="Style" V="Themed" F="Inh"/>
          <Cell N="Case" V="0" F="Inh"/>
          <Cell N="Pos" V="0" F="Inh"/>
          <Cell N="FontScale" V="1" F="Inh"/>
          <Cell N="Size" V="0.125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ru-RU" F="Inh"/>
        </Row>
      </Section>
    </StyleSheet>
    <StyleSheet ID="6" NameU="Theme" IsCustomNameU="1" Name="Тема" IsCustomName="1" LineStyle="0" FillStyle="0" TextStyle="0">
      <Cell N="EnableLineProps" V="1"/>
      <Cell N="EnableFillProps" V="1"/>
      <Cell N="EnableTextProps" V="1"/>
      <Cell N="HideForApply" V="0"/>
      <Cell N="LineWeight" V="Themed" F="THEMEVAL()"/>
      <Cell N="LineColor" V="Themed" F="THEMEVAL()"/>
      <Cell N="LinePattern" V="Themed" F="THEMEVAL()"/>
      <Cell N="Rounding" V="Themed" F="THEMEVAL()"/>
      <Cell N="EndArrowSize" V="2" F="Inh"/>
      <Cell N="BeginArrow" V="0" F="Inh"/>
      <Cell N="EndArrow" V="0" F="Inh"/>
      <Cell N="LineCap" V="Themed" F="THEMEVAL()"/>
      <Cell N="BeginArrowSize" V="2" F="Inh"/>
      <Cell N="LineColorTrans" V="Themed" F="THEMEVAL()"/>
      <Cell N="CompoundType" V="Themed" F="THEMEVAL()"/>
      <Cell N="FillForegnd" V="Themed" F="THEMEVAL()"/>
      <Cell N="FillBkgnd" V="Themed" F="THEMEVAL()"/>
      <Cell N="FillPattern" V="Themed" F="THEMEVAL()"/>
      <Cell N="ShdwForegnd" V="Themed" F="THEMEVAL()"/>
      <Cell N="ShdwPattern" V="Themed" F="THEMEVAL()"/>
      <Cell N="FillForegndTrans" V="Themed" F="THEMEVAL()"/>
      <Cell N="FillBkgndTrans" V="Themed" F="THEMEVAL()"/>
      <Cell N="ShdwForegndTrans" V="Themed" F="THEMEVAL()"/>
      <Cell N="ShapeShdwType" V="Themed" F="THEMEVAL()"/>
      <Cell N="ShapeShdwOffsetX" V="Themed" F="THEMEVAL()"/>
      <Cell N="ShapeShdwOffsetY" V="Themed" F="THEMEVAL()"/>
      <Cell N="ShapeShdwObliqueAngle" V="Themed" F="THEMEVAL()"/>
      <Cell N="ShapeShdwScaleFactor" V="Themed" F="THEMEVAL()"/>
      <Cell N="ShapeShdwBlur" V="Themed" F="THEMEVAL()"/>
      <Cell N="ShapeShdwShow" V="0" F="Inh"/>
      <Cell N="LineGradientDir" V="Themed" F="THEMEVAL()"/>
      <Cell N="LineGradientAngle" V="Themed" F="THEMEVAL()"/>
      <Cell N="FillGradientDir" V="Themed" F="THEMEVAL()"/>
      <Cell N="FillGradientAngle" V="Themed" F="THEMEVAL()"/>
      <Cell N="LineGradientEnabled" V="Themed" F="THEMEVAL()"/>
      <Cell N="FillGradientEnabled" V="Themed" F="THEMEVAL()"/>
      <Cell N="RotateGradientWithShape" V="Themed" F="THEMEVAL()"/>
      <Cell N="UseGroupGradient" V="Themed" F="THEMEVAL()"/>
      <Cell N="BevelTopType" V="Themed" F="THEMEVAL()"/>
      <Cell N="BevelTopWidth" V="Themed" F="THEMEVAL()"/>
      <Cell N="BevelTopHeight" V="Themed" F="THEMEVAL()"/>
      <Cell N="BevelBottomType" V="0" F="Inh"/>
      <Cell N="BevelBottomWidth" V="0" F="Inh"/>
      <Cell N="BevelBottomHeight" V="0" F="Inh"/>
      <Cell N="BevelDepthColor" V="1" F="Inh"/>
      <Cell N="BevelDepthSize" V="0" F="Inh"/>
      <Cell N="BevelContourColor" V="Themed" F="THEMEVAL()"/>
      <Cell N="BevelContourSize" V="Themed" F="THEMEVAL()"/>
      <Cell N="BevelMaterialType" V="Themed" F="THEMEVAL()"/>
      <Cell N="BevelLightingType" V="Themed" F="THEMEVAL()"/>
      <Cell N="BevelLightingAngle" V="Themed" F="THEMEVAL()"/>
      <Cell N="ReflectionTrans" V="Themed" F="THEMEVAL()"/>
      <Cell N="ReflectionSize" V="Themed" F="THEMEVAL()"/>
      <Cell N="ReflectionDist" V="Themed" F="THEMEVAL()"/>
      <Cell N="ReflectionBlur" V="Themed" F="THEMEVAL()"/>
      <Cell N="GlowColor" V="Themed" F="THEMEVAL()"/>
      <Cell N="GlowColorTrans" V="Themed" F="THEMEVAL()"/>
      <Cell N="GlowSize" V="Themed" F="THEMEVAL()"/>
      <Cell N="SoftEdgesSize" V="Themed" F="THEMEVAL()"/>
      <Cell N="SketchSeed" V="0" F="Inh"/>
      <Cell N="SketchEnabled" V="Themed" F="THEMEVAL()"/>
      <Cell N="SketchAmount" V="Themed" F="THEMEVAL()"/>
      <Cell N="SketchLineWeight" V="Themed" F="THEMEVAL()"/>
      <Cell N="SketchLineChange" V="Themed" F="THEMEVAL()"/>
      <Cell N="SketchFillChange" V="Themed" F="THEMEVAL()"/>
      <Cell N="QuickStyleLineColor" V="100"/>
      <Cell N="QuickStyleFillColor" V="100"/>
      <Cell N="QuickStyleShadowColor" V="100"/>
      <Cell N="QuickStyleFontColor" V="100"/>
      <Cell N="QuickStyleLineMatrix" V="100"/>
      <Cell N="QuickStyleFillMatrix" V="100"/>
      <Cell N="QuickStyleEffectsMatrix" V="100"/>
      <Cell N="QuickStyleFontMatrix" V="100"/>
      <Cell N="QuickStyleType" V="0" F="Inh"/>
      <Cell N="QuickStyleVariation" V="0" F="Inh"/>
      <Cell N="ColorSchemeIndex" V="65534"/>
      <Cell N="EffectSchemeIndex" V="65534"/>
      <Cell N="ConnectorSchemeIndex" V="65534"/>
      <Cell N="FontSchemeIndex" V="65534"/>
      <Cell N="ThemeIndex" V="65534"/>
      <Cell N="VariationColorIndex" V="65534"/>
      <Cell N="VariationStyleIndex" V="65534"/>
      <Cell N="EmbellishmentIndex" V="65534"/>
      <Section N="Character">
        <Row IX="0">
          <Cell N="Font" V="Themed" F="THEMEVAL()"/>
          <Cell N="Color" V="Themed" F="THEMEVAL()"/>
          <Cell N="Style" V="Themed" F="THEMEVAL()"/>
          <Cell N="Case" V="0" F="Inh"/>
          <Cell N="Pos" V="0" F="Inh"/>
          <Cell N="FontScale" V="1" F="Inh"/>
          <Cell N="Size" V="0.1666666666666667" F="Inh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THEMEVAL()"/>
          <Cell N="ComplexScriptFont" V="Themed" F="THEMEVAL()"/>
          <Cell N="ComplexScriptSize" V="-1" F="Inh"/>
          <Cell N="LangID" V="ru-RU" F="Inh"/>
        </Row>
      </Section>
      <Section N="FillGradient">
        <Row IX="0">
          <Cell N="GradientStopColor" V="Themed" F="THEMEVAL()"/>
          <Cell N="GradientStopColorTrans" V="Themed" F="THEMEVAL()"/>
          <Cell N="GradientStopPosition" V="Themed" F="THEMEVAL()"/>
        </Row>
        <Row IX="1">
          <Cell N="GradientStopColor" V="Themed" F="THEMEVAL()"/>
          <Cell N="GradientStopColorTrans" V="Themed" F="THEMEVAL()"/>
          <Cell N="GradientStopPosition" V="Themed" F="THEMEVAL()"/>
        </Row>
        <Row IX="2">
          <Cell N="GradientStopColor" V="Themed" F="THEMEVAL()"/>
          <Cell N="GradientStopColorTrans" V="Themed" F="THEMEVAL()"/>
          <Cell N="GradientStopPosition" V="Themed" F="THEMEVAL()"/>
        </Row>
        <Row IX="3">
          <Cell N="GradientStopColor" V="Themed" F="THEMEVAL()"/>
          <Cell N="GradientStopColorTrans" V="Themed" F="THEMEVAL()"/>
          <Cell N="GradientStopPosition" V="Themed" F="THEMEVAL()"/>
        </Row>
        <Row IX="4">
          <Cell N="GradientStopColor" V="Themed" F="THEMEVAL()"/>
          <Cell N="GradientStopColorTrans" V="Themed" F="THEMEVAL()"/>
          <Cell N="GradientStopPosition" V="Themed" F="THEMEVAL()"/>
        </Row>
        <Row IX="5">
          <Cell N="GradientStopColor" V="Themed" F="THEMEVAL()"/>
          <Cell N="GradientStopColorTrans" V="Themed" F="THEMEVAL()"/>
          <Cell N="GradientStopPosition" V="Themed" F="THEMEVAL()"/>
        </Row>
        <Row IX="6">
          <Cell N="GradientStopColor" V="Themed" F="THEMEVAL()"/>
          <Cell N="GradientStopColorTrans" V="Themed" F="THEMEVAL()"/>
          <Cell N="GradientStopPosition" V="Themed" F="THEMEVAL()"/>
        </Row>
        <Row IX="7">
          <Cell N="GradientStopColor" V="Themed" F="THEMEVAL()"/>
          <Cell N="GradientStopColorTrans" V="Themed" F="THEMEVAL()"/>
          <Cell N="GradientStopPosition" V="Themed" F="THEMEVAL()"/>
        </Row>
        <Row IX="8">
          <Cell N="GradientStopColor" V="Themed" F="THEMEVAL()"/>
          <Cell N="GradientStopColorTrans" V="Themed" F="THEMEVAL()"/>
          <Cell N="GradientStopPosition" V="Themed" F="THEMEVAL()"/>
        </Row>
        <Row IX="9">
          <Cell N="GradientStopColor" V="Themed" F="THEMEVAL()"/>
          <Cell N="GradientStopColorTrans" V="Themed" F="THEMEVAL()"/>
          <Cell N="GradientStopPosition" V="Themed" F="THEMEVAL()"/>
        </Row>
      </Section>
      <Section N="LineGradient">
        <Row IX="0">
          <Cell N="GradientStopColor" V="Themed" F="THEMEVAL()"/>
          <Cell N="GradientStopColorTrans" V="Themed" F="THEMEVAL()"/>
          <Cell N="GradientStopPosition" V="Themed" F="THEMEVAL()"/>
        </Row>
        <Row IX="1">
          <Cell N="GradientStopColor" V="Themed" F="THEMEVAL()"/>
          <Cell N="GradientStopColorTrans" V="Themed" F="THEMEVAL()"/>
          <Cell N="GradientStopPosition" V="Themed" F="THEMEVAL()"/>
        </Row>
        <Row IX="2">
          <Cell N="GradientStopColor" V="Themed" F="THEMEVAL()"/>
          <Cell N="GradientStopColorTrans" V="Themed" F="THEMEVAL()"/>
          <Cell N="GradientStopPosition" V="Themed" F="THEMEVAL()"/>
        </Row>
        <Row IX="3">
          <Cell N="GradientStopColor" V="Themed" F="THEMEVAL()"/>
          <Cell N="GradientStopColorTrans" V="Themed" F="THEMEVAL()"/>
          <Cell N="GradientStopPosition" V="Themed" F="THEMEVAL()"/>
        </Row>
        <Row IX="4">
          <Cell N="GradientStopColor" V="Themed" F="THEMEVAL()"/>
          <Cell N="GradientStopColorTrans" V="Themed" F="THEMEVAL()"/>
          <Cell N="GradientStopPosition" V="Themed" F="THEMEVAL()"/>
        </Row>
        <Row IX="5">
          <Cell N="GradientStopColor" V="Themed" F="THEMEVAL()"/>
          <Cell N="GradientStopColorTrans" V="Themed" F="THEMEVAL()"/>
          <Cell N="GradientStopPosition" V="Themed" F="THEMEVAL()"/>
        </Row>
        <Row IX="6">
          <Cell N="GradientStopColor" V="Themed" F="THEMEVAL()"/>
          <Cell N="GradientStopColorTrans" V="Themed" F="THEMEVAL()"/>
          <Cell N="GradientStopPosition" V="Themed" F="THEMEVAL()"/>
        </Row>
        <Row IX="7">
          <Cell N="GradientStopColor" V="Themed" F="THEMEVAL()"/>
          <Cell N="GradientStopColorTrans" V="Themed" F="THEMEVAL()"/>
          <Cell N="GradientStopPosition" V="Themed" F="THEMEVAL()"/>
        </Row>
        <Row IX="8">
          <Cell N="GradientStopColor" V="Themed" F="THEMEVAL()"/>
          <Cell N="GradientStopColorTrans" V="Themed" F="THEMEVAL()"/>
          <Cell N="GradientStopPosition" V="Themed" F="THEMEVAL()"/>
        </Row>
        <Row IX="9">
          <Cell N="GradientStopColor" V="Themed" F="THEMEVAL()"/>
          <Cell N="GradientStopColorTrans" V="Themed" F="THEMEVAL()"/>
          <Cell N="GradientStopPosition" V="Themed" F="THEMEVAL()"/>
        </Row>
      </Section>
    </StyleSheet>
    <StyleSheet ID="7" NameU="Connector" IsCustomNameU="1" Name="Соединительная линия" IsCustomName="1" LineStyle="3" FillStyle="3" TextStyle="3">
      <Cell N="EnableLineProps" V="1"/>
      <Cell N="EnableFillProps" V="1"/>
      <Cell N="EnableTextProps" V="1"/>
      <Cell N="HideForApply" V="0"/>
      <Cell N="LeftMargin" V="0.05555555555555555" U="PT" F="Inh"/>
      <Cell N="RightMargin" V="0.05555555555555555" U="PT" F="Inh"/>
      <Cell N="TopMargin" V="0.05555555555555555" U="PT" F="Inh"/>
      <Cell N="BottomMargin" V="0.05555555555555555" U="PT" F="Inh"/>
      <Cell N="VerticalAlign" V="1" F="Inh"/>
      <Cell N="TextBkgnd" V="#ffffff" F="THEMEGUARD(THEMEVAL(&quot;BackgroundColor&quot;)+1)"/>
      <Cell N="DefaultTabStop" V="0.5905511811023622" F="Inh"/>
      <Cell N="TextDirection" V="0" F="Inh"/>
      <Cell N="TextBkgndTrans" V="0" F="Inh"/>
      <Cell N="NoObjHandles" V="0" F="Inh"/>
      <Cell N="NonPrinting" V="0" F="Inh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ru-RU" F="Inh"/>
      <Cell N="ShapeKeywords" V="" F="Inh"/>
      <Cell N="DropOnPageScale" V="1" F="Inh"/>
      <Cell N="QuickStyleLineColor" V="100"/>
      <Cell N="QuickStyleFillColor" V="100"/>
      <Cell N="QuickStyleShadowColor" V="100"/>
      <Cell N="QuickStyleFontColor" V="100"/>
      <Cell N="QuickStyleLineMatrix" V="1"/>
      <Cell N="QuickStyleFillMatrix" V="1"/>
      <Cell N="QuickStyleEffectsMatrix" V="1"/>
      <Cell N="QuickStyleFontMatrix" V="1"/>
      <Cell N="QuickStyleType" V="0"/>
      <Cell N="QuickStyleVariation" V="0"/>
      <Cell N="LineWeight" V="Themed" F="Inh"/>
      <Cell N="LineColor" V="Themed" F="Inh"/>
      <Cell N="LinePattern" V="Themed" F="Inh"/>
      <Cell N="Rounding" V="Themed" F="Inh"/>
      <Cell N="EndArrowSize" V="Themed" F="THEMEVAL()"/>
      <Cell N="BeginArrow" V="Themed" F="THEMEVAL()"/>
      <Cell N="EndArrow" V="Themed" F="THEMEVAL()"/>
      <Cell N="LineCap" V="Themed" F="Inh"/>
      <Cell N="BeginArrowSize" V="Themed" F="THEMEVAL()"/>
      <Cell N="LineColorTrans" V="Themed" F="Inh"/>
      <Cell N="CompoundType" V="Themed" F="Inh"/>
      <Section N="Character">
        <Row IX="0">
          <Cell N="Font" V="Themed" F="Inh"/>
          <Cell N="Color" V="Themed" F="Inh"/>
          <Cell N="Style" V="Themed" F="Inh"/>
          <Cell N="Case" V="0" F="Inh"/>
          <Cell N="Pos" V="0" F="Inh"/>
          <Cell N="FontScale" V="1" F="Inh"/>
          <Cell N="Size" V="0.1111111111111111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ru-RU" F="Inh"/>
        </Row>
      </Section>
    </StyleSheet>
  </StyleSheets>
  <DocumentSheet NameU="TheDoc" IsCustomNameU="1" Name="TheDoc" IsCustomName="1" LineStyle="0" FillStyle="0" TextStyle="0">
    <Cell N="OutputFormat" V="0"/>
    <Cell N="LockPreview" V="0"/>
    <Cell N="AddMarkup" V="0"/>
    <Cell N="ViewMarkup" V="0"/>
    <Cell N="DocLockReplace" V="0" U="BOOL"/>
    <Cell N="NoCoauth" V="0" U="BOOL"/>
    <Cell N="DocLockDuplicatePage" V="0" U="BOOL"/>
    <Cell N="PreviewQuality" V="0"/>
    <Cell N="PreviewScope" V="0"/>
    <Cell N="DocLangID" V="ru-RU"/>
    <Section N="User">
      <Row N="msvNoAutoConnect">
        <Cell N="Value" V="0"/>
        <Cell N="Prompt" V=""/>
      </Row>
    </Section>
  </DocumentSheet>
  <EventList>
    <EventItem ID="0" EventCode="2" Action="1" Enabled="1" Target="QueueMarkerEvent" TargetArgs="/soln=UMLActivity /cmd=DocOpened"/>
    <EventItem ID="1" EventCode="1" Action="1" Enabled="1" Target="QueueMarkerEvent" TargetArgs="/soln=UMLActivity /cmd=DocCreated"/>
  </EventList>
</VisioDocument>
</file>

<file path=visio/masters/_rels/masters.xml.rels><?xml version="1.0" encoding="UTF-8" standalone="yes"?>
<Relationships xmlns="http://schemas.openxmlformats.org/package/2006/relationships"><Relationship Id="rId3" Type="http://schemas.microsoft.com/visio/2010/relationships/master" Target="master3.xml"/><Relationship Id="rId2" Type="http://schemas.microsoft.com/visio/2010/relationships/master" Target="master2.xml"/><Relationship Id="rId1" Type="http://schemas.microsoft.com/visio/2010/relationships/master" Target="master1.xml"/><Relationship Id="rId6" Type="http://schemas.microsoft.com/visio/2010/relationships/master" Target="master6.xml"/><Relationship Id="rId5" Type="http://schemas.microsoft.com/visio/2010/relationships/master" Target="master5.xml"/><Relationship Id="rId4" Type="http://schemas.microsoft.com/visio/2010/relationships/master" Target="master4.xml"/></Relationships>
</file>

<file path=visio/masters/master1.xml><?xml version="1.0" encoding="utf-8"?>
<MasterContents xmlns="http://schemas.microsoft.com/office/visio/2012/main" xmlns:r="http://schemas.openxmlformats.org/officeDocument/2006/relationships" xml:space="preserve">
  <Shapes>
    <Shape ID="5" Type="Group" LineStyle="3" FillStyle="3" TextStyle="3">
      <Cell N="PinX" V="1.968503910725511" U="MM"/>
      <Cell N="PinY" V="1.968503933253251" U="MM"/>
      <Cell N="Width" V="2.5" U="MM"/>
      <Cell N="Height" V="1.604291338582677" U="MM"/>
      <Cell N="LocPinX" V="1.25" U="MM" F="Width*0.5"/>
      <Cell N="LocPinY" V="0.8021456692913386" U="MM" F="Height*0.5"/>
      <Cell N="Angle" V="0"/>
      <Cell N="FlipX" V="0"/>
      <Cell N="FlipY" V="0"/>
      <Cell N="ResizeMode" V="0"/>
      <Cell N="EventDblClick" V="0" F="OPENTEXTWIN()"/>
      <Cell N="EventDrop" V="0" F="IF(LISTMEMBERCOUNT()=0,DOCMD(2499),0)"/>
      <Cell N="ShapePlaceStyle" V="15"/>
      <Cell N="ShapeSplit" V="1"/>
      <Cell N="DisplayLevel" V="-15000"/>
      <Cell N="NoObjHandles" V="1"/>
      <Cell N="ObjType" V="1"/>
      <Cell N="NoProofing" V="1"/>
      <Cell N="LockWidth" V="1"/>
      <Cell N="LockHeight" V="1"/>
      <Cell N="LockRotate" V="1"/>
      <Cell N="LockGroup" V="1"/>
      <Cell N="IsTextEditTarget" V="0"/>
      <Cell N="HelpTopic" V="Vis_PRXY.chm!#60395"/>
      <Cell N="Copyright" V="Copyright (c) 2012 Microsoft Corporation.  All rights reserved."/>
      <Cell N="DefaultTabStop" V="0.5905511811023622" U="MM"/>
      <Section N="User">
        <Row N="msvStructureType">
          <Cell N="Value" V="List" U="STR"/>
          <Cell N="Prompt" V=""/>
        </Row>
        <Row N="msvSDContainerResize">
          <Cell N="Value" V="2"/>
          <Cell N="Prompt" V=""/>
        </Row>
        <Row N="msvSDListAlignment">
          <Cell N="Value" V="0"/>
          <Cell N="Prompt" V=""/>
        </Row>
        <Row N="msvSDListDirection">
          <Cell N="Value" V="2"/>
          <Cell N="Prompt" V=""/>
        </Row>
        <Row N="msvSDListItemMaster1">
          <Cell N="Value" V="254" F="USE(&quot;Primary Key Attribute&quot;)"/>
          <Cell N="Prompt" V=""/>
        </Row>
        <Row N="msvSDListItemMaster2">
          <Cell N="Value" V="254" F="USE(&quot;Primary Key Separator&quot;)"/>
          <Cell N="Prompt" V=""/>
        </Row>
        <Row N="msvSDListItemMaster3">
          <Cell N="Value" V="254" F="USE(&quot;Attribute&quot;)"/>
          <Cell N="Prompt" V=""/>
        </Row>
        <Row N="msvSDListItemMaster4">
          <Cell N="Value" V="254" F="USE(&quot;Attribute&quot;)"/>
          <Cell N="Prompt" V=""/>
        </Row>
        <Row N="msvShapeCategories">
          <Cell N="Value" V="Database;DbEntity" U="STR"/>
          <Cell N="Prompt" V=""/>
        </Row>
        <Row N="msvSDListRequiredCategories">
          <Cell N="Value" V="DbListItem" U="STR"/>
          <Cell N="Prompt" V=""/>
        </Row>
        <Row N="msvSDContainerMargin">
          <Cell N="Value" V="0" U="MM" F="IF(THEMEPROP(&quot;Embellishment&quot;)=1,0,0MM)"/>
          <Cell N="Prompt" V=""/>
        </Row>
        <Row N="msvSDListSpacing">
          <Cell N="Value" V="0" U="MM" F="IF(THEMEPROP(&quot;Embellishment&quot;)=1,0,0MM)"/>
          <Cell N="Prompt" V=""/>
        </Row>
        <Row N="ShowType">
          <Cell N="Value" V="0" U="BOOL"/>
          <Cell N="Prompt" V=""/>
        </Row>
        <Row N="WidthMin">
          <Cell N="Value" V="1.555" U="MM"/>
          <Cell N="Prompt" V=""/>
        </Row>
        <Row N="TypeWidth">
          <Cell N="Value" V="0.7086614173228347" U="MM" F="Width-Controls.Row_2"/>
          <Cell N="Prompt" V=""/>
        </Row>
        <Row N="TypeWidthMin">
          <Cell N="Value" V="0"/>
          <Cell N="Prompt" V=""/>
        </Row>
        <Row N="Test">
          <Cell N="Value" V="0" U="BOOL"/>
          <Cell N="Prompt" V=""/>
        </Row>
        <Row N="EntityName">
          <Cell N="Value" V="Имя сущности" U="STR" F="IF(LEN(INDEX(1,SHAPETEXT(Sheet.9!TheText),&quot;.&quot;))&gt;0,INDEX(1,SHAPETEXT(Sheet.9!TheText),&quot;.&quot;),SHAPETEXT(Sheet.9!TheText))"/>
          <Cell N="Prompt" V=""/>
        </Row>
        <Row N="EntityNameSpace">
          <Cell N="Value" V="Имя сущности" U="STR" F="IF(LEN(INDEX(0,SHAPETEXT(Sheet.9!TheText),&quot;.&quot;))&gt;0,INDEX(0,SHAPETEXT(Sheet.9!TheText),&quot;.&quot;),&quot;&quot;)"/>
          <Cell N="Prompt" V=""/>
        </Row>
        <Row N="visVersion">
          <Cell N="Value" V="15"/>
          <Cell N="Prompt" V=""/>
        </Row>
      </Section>
      <Section N="Actions">
        <Row N="Row_1">
          <Cell N="Menu" V="Показать типы атрибутов"/>
          <Cell N="Action" V="0" F="SETF(GetRef(User.ShowType),NOT(User.ShowType))"/>
          <Cell N="Checked" V="0" F="User.ShowType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</Section>
      <Section N="Control">
        <Row N="Row_1">
          <Cell N="X" V="2.559055118110236" U="MM" F="BOUND(IF(User.ShowType,75MM,65MM)*DropOnPageScale,0,User.Test,IF(User.ShowType,40MM,25MM),2540MM,NOT(User.Test),User.WidthMin+User.msvSDContainerMargin*2,2540MM)"/>
          <Cell N="Y" V="0.8021456692913386" U="MM" F="Height*0.5"/>
          <Cell N="XDyn" V="2.559055118110236" U="MM" F="Controls.Row_1"/>
          <Cell N="YDyn" V="0.8021456692913386" U="MM" F="Controls.Row_1.Y"/>
          <Cell N="XCon" V="2"/>
          <Cell N="YCon" V="1"/>
          <Cell N="CanGlue" V="0"/>
          <Cell N="Prompt" V="Изменить размер списка"/>
        </Row>
        <Row N="Row_2">
          <Cell N="X" V="1.791338582677165" U="MM" F="BOUND(Width-18MM,0,User.Test,25MM,Width-12MM,NOT(User.Test),25MM,Width-User.TypeWidthMin)"/>
          <Cell N="Y" V="0" U="MM" F="Height*0"/>
          <Cell N="XDyn" V="1.791338582677165" U="MM" F="Controls.Row_2"/>
          <Cell N="YDyn" V="0" U="MM" F="Controls.Row_2.Y"/>
          <Cell N="XCon" V="9" F="IF(User.ShowType,4,9)"/>
          <Cell N="YCon" V="1"/>
          <Cell N="CanGlue" V="0"/>
          <Cell N="Prompt" V="Найти разделитель типов"/>
        </Row>
      </Section>
      <Section N="Connection">
        <Row T="Connection" IX="0">
          <Cell N="X" V="0"/>
          <Cell N="Y" V="0.8021456692913386" U="MM" F="Height*0.5"/>
          <Cell N="DirX" V="0"/>
          <Cell N="DirY" V="0"/>
          <Cell N="Type" V="0"/>
          <Cell N="AutoGen" V="0"/>
          <Cell N="Prompt" V="" F="No Formula"/>
        </Row>
        <Row T="Connection" IX="1">
          <Cell N="X" V="2.5" U="MM" F="Width*1"/>
          <Cell N="Y" V="0.8021456692913386" U="MM" F="Height*0.5"/>
          <Cell N="DirX" V="0"/>
          <Cell N="DirY" V="0"/>
          <Cell N="Type" V="0"/>
          <Cell N="AutoGen" V="0"/>
          <Cell N="Prompt" V="" F="No Formula"/>
        </Row>
        <Row T="Connection" IX="2">
          <Cell N="X" V="1.25" U="MM" F="Width*0.5"/>
          <Cell N="Y" V="0" U="MM" F="Height*0"/>
          <Cell N="DirX" V="0"/>
          <Cell N="DirY" V="0"/>
          <Cell N="Type" V="0"/>
          <Cell N="AutoGen" V="0"/>
          <Cell N="Prompt" V="" F="No Formula"/>
        </Row>
        <Row T="Connection" IX="3">
          <Cell N="X" V="1.25" U="MM" F="Width*0.5"/>
          <Cell N="Y" V="1.604291338582677" U="MM" F="Height*1"/>
          <Cell N="DirX" V="0"/>
          <Cell N="DirY" V="0"/>
          <Cell N="Type" V="0"/>
          <Cell N="AutoGen" V="0"/>
          <Cell N="Prompt" V="" F="No Formula"/>
        </Row>
      </Section>
      <Section N="Paragraph">
        <Row IX="0">
          <Cell N="IndFirst" V="0" U="MM"/>
          <Cell N="IndLeft" V="0" U="MM"/>
          <Cell N="IndRight" V="0" U="MM"/>
          <Cell N="TextPosAfterBullet" V="0" U="MM"/>
        </Row>
      </Section>
      <Section N="Geometry" IX="0">
        <Cell N="NoFill" V="1"/>
        <Cell N="NoLine" V="0"/>
        <Cell N="NoShow" V="0"/>
        <Cell N="NoSnap" V="0"/>
        <Cell N="NoQuickDrag" V="0"/>
        <Row T="RelMoveTo" IX="1">
          <Cell N="X" V="0"/>
          <Cell N="Y" V="0"/>
        </Row>
        <Row T="RelLineTo" IX="2">
          <Cell N="X" V="0"/>
          <Cell N="Y" V="0"/>
        </Row>
      </Section>
      <Shapes>
        <Shape ID="6" Type="Shape" LineStyle="3" FillStyle="3" TextStyle="3">
          <Cell N="PinX" V="1.25" U="MM" F="Sheet.5!Width*0.5"/>
          <Cell N="PinY" V="1.604291338582677" U="MM" F="Sheet.5!Height*1"/>
          <Cell N="Width" V="2.5" U="MM" F="GUARD(Sheet.5!Width+User.EmblOffset*2)"/>
          <Cell N="Height" V="0" F="GUARD(User.EmblOffset)"/>
          <Cell N="LocPinX" V="1.25" U="MM" F="Width*0.5"/>
          <Cell N="LocPinY" V="0" F="Height*1"/>
          <Cell N="Angle" V="0"/>
          <Cell N="FlipX" V="0"/>
          <Cell N="FlipY" V="0"/>
          <Cell N="ResizeMode" V="0"/>
          <Cell N="NoObjHandles" V="1"/>
          <Cell N="NoProofing" V="1"/>
          <Cell N="LockWidth" V="1"/>
          <Cell N="LockHeight" V="1"/>
          <Cell N="LockMoveX" V="1"/>
          <Cell N="LockMoveY" V="1"/>
          <Cell N="LockRotate" V="1"/>
          <Cell N="FillForegnd" V="#ffffff" F="GUARD(RGB(255,255,255))"/>
          <Cell N="FillGradientEnabled" V="0" F="GUARD(0)"/>
          <Cell N="DefaultTabStop" V="0.5905511811023622" U="MM"/>
          <Cell N="Copyright" V="Copyright (c) 2012 Microsoft Corporation.  All rights reserved."/>
          <Section N="User">
            <Row N="EmblOffset">
              <Cell N="Value" V="0" F="IF(THEMEPROP(&quot;Embellishment&quot;)=3,1.5MM,0)"/>
              <Cell N="Prompt" V="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Section N="Geometry" IX="0">
            <Cell N="NoFill" V="0"/>
            <Cell N="NoLine" V="0"/>
            <Cell N="NoShow" V="0"/>
            <Cell N="NoSnap" V="0"/>
            <Cell N="NoQuickDrag" V="0"/>
            <Row T="MoveTo" IX="1">
              <Cell N="X" V="0" U="MM" F="Width*0"/>
              <Cell N="Y" V="0" F="Height*0"/>
            </Row>
            <Row T="LineTo" IX="2">
              <Cell N="X" V="2.5" U="MM" F="Width*1"/>
              <Cell N="Y" V="0" F="Height*0"/>
            </Row>
            <Row T="LineTo" IX="3">
              <Cell N="X" V="2.5" U="MM" F="Width-Height"/>
              <Cell N="Y" V="0" F="Height*1"/>
            </Row>
            <Row T="LineTo" IX="4">
              <Cell N="X" V="0" F="Height*1"/>
              <Cell N="Y" V="0" F="Height*1"/>
            </Row>
            <Row T="LineTo" IX="5">
              <Cell N="X" V="0" U="MM" F="Geometry1.X1"/>
              <Cell N="Y" V="0" F="Geometry1.Y1"/>
            </Row>
          </Section>
        </Shape>
        <Shape ID="7" Type="Shape" LineStyle="3" FillStyle="3" TextStyle="3">
          <Cell N="PinX" V="1.25" U="MM" F="Sheet.5!Width*0.5"/>
          <Cell N="PinY" V="0.8021456692913386" U="MM" F="Sheet.5!Height*0.5"/>
          <Cell N="Width" V="2.5" U="MM" F="Sheet.5!Width*1"/>
          <Cell N="Height" V="1.604291338582677" U="MM" F="Sheet.5!Height*1"/>
          <Cell N="LocPinX" V="1.25" U="MM" F="Width*0.5"/>
          <Cell N="LocPinY" V="0.8021456692913386" U="MM" F="Height*0.5"/>
          <Cell N="Angle" V="0"/>
          <Cell N="FlipX" V="0"/>
          <Cell N="FlipY" V="0"/>
          <Cell N="ResizeMode" V="0"/>
          <Cell N="LockMoveX" V="1"/>
          <Cell N="LockMoveY" V="1"/>
          <Cell N="LockRotate" V="1"/>
          <Cell N="LockGroup" V="1"/>
          <Cell N="NoObjHandles" V="1"/>
          <Cell N="NoProofing" V="1"/>
          <Cell N="FillForegnd" V="#f2f2f2" F="MSOTINT(RGB(255,255,255),IF(THEMEPROP(&quot;Embellishment&quot;)=1,0,-5))"/>
          <Cell N="FillGradientEnabled" V="Themed" F="IF(THEMEPROP(&quot;Embellishment&quot;)=1,0,THEMEVAL())"/>
          <Cell N="DefaultTabStop" V="0.5905511811023622" U="MM"/>
          <Cell N="Copyright" V="Copyright (c) 2012 Microsoft Corporation.  All rights reserved."/>
          <Section N="FillGradient">
            <Row IX="0">
              <Cell N="GradientStopColor" V="#d8d8d8" F="THEMECBV(RGB(216,216,216),1)"/>
            </Row>
            <Row IX="1">
              <Cell N="GradientStopColor" V="#d8d8d8" F="THEMECBV(RGB(216,216,216),2)"/>
            </Row>
            <Row IX="2">
              <Cell N="GradientStopColor" V="#d8d8d8" F="THEMECBV(RGB(216,216,216),3)"/>
            </Row>
            <Row IX="3">
              <Cell N="GradientStopColor" V="#d8d8d8" F="THEMECBV(RGB(216,216,216),4)"/>
            </Row>
            <Row IX="4">
              <Cell N="GradientStopColor" V="#d8d8d8" F="THEMECBV(RGB(216,216,216),5)"/>
            </Row>
            <Row IX="5">
              <Cell N="GradientStopColor" V="#d8d8d8" F="THEMECBV(RGB(216,216,216),6)"/>
            </Row>
            <Row IX="6">
              <Cell N="GradientStopColor" V="#d8d8d8" F="THEMECBV(RGB(216,216,216),7)"/>
            </Row>
            <Row IX="7">
              <Cell N="GradientStopColor" V="#d8d8d8" F="THEMECBV(RGB(216,216,216),8)"/>
            </Row>
            <Row IX="8">
              <Cell N="GradientStopColor" V="#d8d8d8" F="THEMECBV(RGB(216,216,216),9)"/>
            </Row>
            <Row IX="9">
              <Cell N="GradientStopColor" V="#d8d8d8" F="THEMECBV(RGB(216,216,216),10)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Section N="Geometry" IX="0">
            <Cell N="NoFill" V="0"/>
            <Cell N="NoLine" V="0"/>
            <Cell N="NoShow" V="0"/>
            <Cell N="NoSnap" V="0"/>
            <Cell N="NoQuickDrag" V="0"/>
            <Row T="MoveTo" IX="1">
              <Cell N="X" V="0" U="MM" F="Width*0"/>
              <Cell N="Y" V="0" U="MM" F="Height*0"/>
            </Row>
            <Row T="LineTo" IX="2">
              <Cell N="X" V="2.5" U="MM" F="Width*1"/>
              <Cell N="Y" V="0" U="MM" F="Height*0"/>
            </Row>
            <Row T="LineTo" IX="3">
              <Cell N="X" V="2.5" U="MM" F="Width*1"/>
              <Cell N="Y" V="1.604291338582677" U="MM" F="Height*1"/>
            </Row>
            <Row T="LineTo" IX="4">
              <Cell N="X" V="0" U="MM" F="Width*0"/>
              <Cell N="Y" V="1.604291338582677" U="MM" F="Height*1"/>
            </Row>
            <Row T="LineTo" IX="5">
              <Cell N="X" V="0" U="MM" F="Geometry1.X1"/>
              <Cell N="Y" V="0" U="MM" F="Geometry1.Y1"/>
            </Row>
          </Section>
        </Shape>
        <Shape ID="8" Type="Shape" LineStyle="3" FillStyle="3" TextStyle="3">
          <Cell N="PinX" V="1.791338582677165" U="MM" F="(BeginX+EndX)/2"/>
          <Cell N="PinY" V="0.5856102362204725" U="MM" F="(BeginY+EndY)/2"/>
          <Cell N="Width" V="1.171220472440945" U="MM" F="SQRT((EndX-BeginX)^2+(EndY-BeginY)^2)"/>
          <Cell N="Height" V="0" U="MM"/>
          <Cell N="LocPinX" V="0.5856102362204725" U="MM" F="Width*0.5"/>
          <Cell N="LocPinY" V="0" U="MM" F="Height*0.5"/>
          <Cell N="Angle" V="-1.570796326794897" F="ATAN2(EndY-BeginY,EndX-BeginX)"/>
          <Cell N="FlipX" V="0"/>
          <Cell N="FlipY" V="0"/>
          <Cell N="ResizeMode" V="0"/>
          <Cell N="BeginX" V="1.791338582677165" U="MM" F="User.ControlsX"/>
          <Cell N="BeginY" V="1.171220472440945" U="MM" F="Sheet.9!PinY-Sheet.9!Height-User.ContainerMargin"/>
          <Cell N="EndX" V="1.791338582677165" U="MM" F="User.ControlsX"/>
          <Cell N="EndY" V="0" U="MM" F="User.ContainerMargin"/>
          <Cell N="TextBkgnd" V="#ffffff" F="THEMEGUARD(THEMEVAL(&quot;BackgroundColor&quot;)+1)"/>
          <Cell N="DefaultTabStop" V="0.5905511811023622" U="MM"/>
          <Cell N="NoObjHandles" V="1"/>
          <Cell N="NoProofing" V="1"/>
          <Cell N="QuickStyleLineMatrix" V="1"/>
          <Cell N="QuickStyleFillMatrix" V="1"/>
          <Cell N="QuickStyleEffectsMatrix" V="1"/>
          <Cell N="QuickStyleFontMatrix" V="1"/>
          <Cell N="LockWidth" V="1"/>
          <Cell N="LockHeight" V="1"/>
          <Cell N="LockMoveX" V="1"/>
          <Cell N="LockMoveY" V="1"/>
          <Cell N="LockRotate" V="1"/>
          <Cell N="ShdwPattern" V="0"/>
          <Cell N="LineGradientEnabled" V="0"/>
          <Cell N="LinePattern" V="23"/>
          <Cell N="Copyright" V="Copyright (c) 2012 Microsoft Corporation.  All rights reserved."/>
          <Section N="User">
            <Row N="ContainerMargin">
              <Cell N="Value" V="0" U="MM" F="Sheet.5!User.msvSDContainerMargin"/>
              <Cell N="Prompt" V=""/>
            </Row>
            <Row N="ControlsX">
              <Cell N="Value" V="1.791338582677165" U="MM" F="Sheet.5!Controls.Row_2"/>
              <Cell N="Prompt" V="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Section N="Geometry" IX="0">
            <Cell N="NoFill" V="1"/>
            <Cell N="NoLine" V="0"/>
            <Cell N="NoShow" V="1" F="NOT(AND(Sheet.5!User.ShowType,THEMEPROP(&quot;Embellishment&quot;)=2))"/>
            <Cell N="NoSnap" V="0"/>
            <Cell N="NoQuickDrag" V="0"/>
            <Row T="MoveTo" IX="1">
              <Cell N="X" V="0" U="MM" F="Width*0"/>
              <Cell N="Y" V="0"/>
            </Row>
            <Row T="LineTo" IX="2">
              <Cell N="X" V="1.171220472440945" U="MM" F="Width*1"/>
              <Cell N="Y" V="0"/>
            </Row>
          </Section>
        </Shape>
        <Shape ID="9" Type="Shape" LineStyle="3" FillStyle="3" TextStyle="3">
          <Cell N="PinX" V="1.25" U="MM" F="Sheet.5!Width*0.5"/>
          <Cell N="PinY" V="1.604291338582677" U="MM" F="Sheet.5!Height-User.EmblOffset"/>
          <Cell N="Width" V="2.5" U="MM" F="GUARD(Sheet.5!Width+User.EmblOffset*2)"/>
          <Cell N="Height" V="0.4330708661417323" U="MM" F="GUARD(MAX(11MM,TEXTHEIGHT(TheText,Width)))"/>
          <Cell N="LocPinX" V="1.25" U="MM" F="Width*0.5"/>
          <Cell N="LocPinY" V="0.4330708661417323" U="MM" F="Height*1"/>
          <Cell N="Angle" V="0"/>
          <Cell N="FlipX" V="0"/>
          <Cell N="FlipY" V="0"/>
          <Cell N="ResizeMode" V="0"/>
          <Cell N="NoObjHandles" V="1"/>
          <Cell N="NoProofing" V="1"/>
          <Cell N="LockWidth" V="1"/>
          <Cell N="LockHeight" V="1"/>
          <Cell N="LockMoveX" V="1"/>
          <Cell N="LockMoveY" V="1"/>
          <Cell N="LockRotate" V="1"/>
          <Cell N="LockGroup" V="1"/>
          <Cell N="EventDblClick" V="0" F="OPENTEXTWIN()"/>
          <Cell N="FillForegnd" V="#ffffff" F="MSOTINT(THEMEVAL(),IF(THEMEPROP(&quot;Embellishment&quot;)=3,-25,0))"/>
          <Cell N="ShdwForegnd" V="0" F="IF(THEMEPROP(&quot;Embellishment&quot;)=3,THEMEVAL(),0)"/>
          <Cell N="ShdwPattern" V="0" F="IF(THEMEPROP(&quot;Embellishment&quot;)=3,THEMEVAL(),0)"/>
          <Cell N="DefaultTabStop" V="0.5905511811023622" U="MM"/>
          <Cell N="Copyright" V="Copyright (c) 2012 Microsoft Corporation.  All rights reserved."/>
          <Section N="User">
            <Row N="msvStructureType">
              <Cell N="Value" V="Heading" U="STR"/>
              <Cell N="Prompt" V=""/>
            </Row>
            <Row N="msvSDContainerHeadingEdge">
              <Cell N="Value" V="Bottom" U="STR"/>
              <Cell N="Prompt" V=""/>
            </Row>
            <Row N="EmblOffset">
              <Cell N="Value" V="0" F="IF(THEMEPROP(&quot;Embellishment&quot;)=3,1.5MM,0)"/>
              <Cell N="Prompt" V=""/>
            </Row>
          </Section>
          <Section N="Character">
            <Row IX="0">
              <Cell N="Style" V="0" F="GUARD(0)"/>
              <Cell N="Size" V="0.1666666666666667" U="PT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Section N="Geometry" IX="0">
            <Cell N="NoFill" V="0"/>
            <Cell N="NoLine" V="0"/>
            <Cell N="NoShow" V="0"/>
            <Cell N="NoSnap" V="0"/>
            <Cell N="NoQuickDrag" V="0"/>
            <Row T="MoveTo" IX="1">
              <Cell N="X" V="0" U="MM" F="Width*0"/>
              <Cell N="Y" V="0" U="MM" F="Height*0"/>
            </Row>
            <Row T="LineTo" IX="2">
              <Cell N="X" V="2.5" U="MM" F="Width*1"/>
              <Cell N="Y" V="0" U="MM" F="Height*0"/>
            </Row>
            <Row T="LineTo" IX="3">
              <Cell N="X" V="2.5" U="MM" F="Width*1"/>
              <Cell N="Y" V="0.4330708661417323" U="MM" F="Height*1"/>
            </Row>
            <Row T="LineTo" IX="4">
              <Cell N="X" V="0" U="MM" F="Width*0"/>
              <Cell N="Y" V="0.4330708661417323" U="MM" F="Height*1"/>
            </Row>
            <Row T="LineTo" IX="5">
              <Cell N="X" V="0" U="MM" F="Geometry1.X1"/>
              <Cell N="Y" V="0" U="MM" F="Geometry1.Y1"/>
            </Row>
          </Section>
          <Text>
            <cp IX="0"/>
            <pp IX="0"/>
            Имя сущности
          </Text>
        </Shape>
      </Shapes>
    </Shape>
  </Shapes>
</MasterContents>
</file>

<file path=visio/masters/master2.xml><?xml version="1.0" encoding="utf-8"?>
<MasterContents xmlns="http://schemas.microsoft.com/office/visio/2012/main" xmlns:r="http://schemas.openxmlformats.org/officeDocument/2006/relationships" xml:space="preserve">
  <Shapes>
    <Shape ID="13" Type="Group" LineStyle="3" FillStyle="3" TextStyle="3">
      <Cell N="PinX" V="1.968503910725511"/>
      <Cell N="PinY" V="1.968503937007874"/>
      <Cell N="Width" V="1.875" U="MM" F="IFERROR(LISTSHEETREF()!Controls.ROW_1-User.ContainerMargin*2,User.UserWidth)"/>
      <Cell N="Height" V="0.388939397515191" F="GUARD(MAX(TxtHeight,Sheet.6!TxtHeight))"/>
      <Cell N="LocPinX" V="0.9375" U="MM" F="Width*0.5"/>
      <Cell N="LocPinY" V="0.1944696987575955" F="Height*0.5"/>
      <Cell N="Angle" V="0"/>
      <Cell N="FlipX" V="0"/>
      <Cell N="FlipY" V="0"/>
      <Cell N="ResizeMode" V="0"/>
      <Cell N="EventDblClick" V="0" F="OPENTEXTWIN()"/>
      <Cell N="NoObjHandles" V="1"/>
      <Cell N="NoCtlHandles" V="1"/>
      <Cell N="NoProofing" V="1"/>
      <Cell N="LineColor" V="#000000" F="MSOTINT(THEMEVAL(),IF(AND(User.PrimaryKey,THEMEPROP(&quot;Embellishment&quot;)=3),-25,0))"/>
      <Cell N="DisplayMode" V="1"/>
      <Cell N="LockWidth" V="1"/>
      <Cell N="LockHeight" V="1"/>
      <Cell N="LockRotate" V="1"/>
      <Cell N="LockGroup" V="1"/>
      <Cell N="LeftMargin" V="0.4166666666666666" U="PT"/>
      <Cell N="RightMargin" V="0.1111111111111111" U="PT"/>
      <Cell N="TopMargin" V="0.1111111111111111" U="PT"/>
      <Cell N="BottomMargin" V="0.1111111111111111" U="PT"/>
      <Cell N="TxtPinX" V="0" U="MM" F="GUARD(Width*0)"/>
      <Cell N="TxtPinY" V="0.1944696987575955" F="GUARD(Height*0.5)"/>
      <Cell N="TxtWidth" V="1.875" U="MM" F="GUARD(IF(User.ShowType,User.ListDivLoc,Width))"/>
      <Cell N="TxtHeight" V="0.388939397515191" F="GUARD(TEXTHEIGHT(TheText,TxtWidth))"/>
      <Cell N="TxtLocPinX" V="0" U="MM" F="GUARD(Width*0)"/>
      <Cell N="TxtLocPinY" V="0.1944696987575955" F="GUARD(TxtHeight*0.5)"/>
      <Cell N="TxtAngle" V="0"/>
      <Cell N="ShdwPattern" V="0"/>
      <Cell N="FillGradientEnabled" V="0"/>
      <Section N="Actions">
        <Row N="Row_1">
          <Cell N="Menu" V="Задать первичный ключ"/>
          <Cell N="Action" V="0" F="SETF(GetRef(User.PrimaryKey),NOT(User.PrimaryKey))+SETF(GetRef(Char.Style),0+IF(User.PrimaryKey,GUARD(0),GUARD(0))+IF(User.Required,GUARD(17),GUARD(0)))"/>
          <Cell N="Checked" V="1" F="User.PrimaryKey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  <Row N="Row_2">
          <Cell N="Menu" V="Задать внешний ключ"/>
          <Cell N="Action" V="0" F="SETF(GetRef(User.ForeignKey),NOT(User.ForeignKey))+SETF(GetRef(Char.Style),0+IF(User.PrimaryKey,GUARD(0),GUARD(0))+IF(User.Required,GUARD(17),GUARD(0)))"/>
          <Cell N="Checked" V="0" F="User.ForeignKey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  <Row N="Row_3">
          <Cell N="Menu" V="Установить атрибут &quot;Требуется&quot;"/>
          <Cell N="Action" V="0" F="SETF(GetRef(User.Required),NOT(User.Required))+SETF(GetRef(Char.Style),0+IF(User.PrimaryKey,GUARD(0),GUARD(0))+IF(User.Required,GUARD(17),GUARD(0)))"/>
          <Cell N="Checked" V="0" F="User.Required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</Section>
      <Section N="User">
        <Row N="msvShapeCategories">
          <Cell N="Value" V="Database;DbAttribute;DbListItem" U="STR"/>
          <Cell N="Prompt" V=""/>
        </Row>
        <Row N="AttributeName">
          <Cell N="Value" V="имя атрибута" U="STR" F="SHAPETEXT(TheText)"/>
          <Cell N="Prompt" V=""/>
        </Row>
        <Row N="PrimaryKey">
          <Cell N="Value" V="1" U="BOOL"/>
          <Cell N="Prompt" V=""/>
        </Row>
        <Row N="ForeignKey">
          <Cell N="Value" V="0" U="BOOL"/>
          <Cell N="Prompt" V=""/>
        </Row>
        <Row N="Required">
          <Cell N="Value" V="0" U="BOOL"/>
          <Cell N="Prompt" V=""/>
        </Row>
        <Row N="ContainerMargin">
          <Cell N="Value" V="0" F="IFERROR(LISTSHEETREF()!User.MSVSDCONTAINERMARGIN,0)"/>
          <Cell N="Prompt" V=""/>
        </Row>
        <Row N="WidthMin">
          <Cell N="Value" V="0" F="IFERROR(IF(LISTSHEETREF()!User.WIDTHMIN&lt;TEXTWIDTH(TheText),SETF(GetRef(LISTSHEETREF()!User.WIDTHMIN),TEXTWIDTH(TheText)),0),0)"/>
          <Cell N="Prompt" V=""/>
        </Row>
        <Row N="UserWidth">
          <Cell N="Value" V="1.875" U="MM" F="47.625MM*DropOnPageScale"/>
          <Cell N="Prompt" V=""/>
        </Row>
        <Row N="DarkerColor">
          <Cell N="Value" V="#000000" U="COLOR" F="IF(LUM(User.DarkColor)&lt;LUM(THEMEVAL(QuickStyleFillColor)),User.DarkColor,THEMEVAL(QuickStyleFillColor))"/>
          <Cell N="Prompt" V=""/>
        </Row>
        <Row N="DarkColor">
          <Cell N="Value" V="#000000" U="COLOR" F="IF(LUM(User.BackLineColor)&lt;LUM(User.BackFillColor),User.BackLineColor,User.BackFillColor)"/>
          <Cell N="Prompt" V=""/>
        </Row>
        <Row N="BackFillColor">
          <Cell N="Value" V="1" U="COLOR" F="IFERROR(IF(OR(THEMEPROP(&quot;Embellishment&quot;)=1,NOT(User.PrimaryKey)),LISTSHEETREF()!User.BACKGRND,FillForegnd),FillForegnd)"/>
          <Cell N="Prompt" V=""/>
        </Row>
        <Row N="BackLineColor">
          <Cell N="Value" V="#000000" U="COLOR" F="IFERROR(IF(OR(THEMEPROP(&quot;Embellishment&quot;)=1,NOT(User.PrimaryKey)),LISTSHEETREF()!User.BACKGRNDLINE,LineColor),LineColor)"/>
          <Cell N="Prompt" V=""/>
        </Row>
        <Row N="ItemIndex">
          <Cell N="Value" V="-1" F="LISTORDER()"/>
          <Cell N="Prompt" V=""/>
        </Row>
        <Row N="EmblOffset">
          <Cell N="Value" V="0" F="IF(THEMEPROP(&quot;Embellishment&quot;)=3,11MM*DropOnPageScale,0)"/>
          <Cell N="Prompt" V=""/>
        </Row>
        <Row N="Spacer">
          <Cell N="Value" V="0" F="IF(AND(THEMEPROP(&quot;Embellishment&quot;)=3,User.ItemIndex=1),1MM*DropOnPageScale,0)"/>
          <Cell N="Prompt" V=""/>
        </Row>
        <Row N="ShowType">
          <Cell N="Value" V="0" F="IFERROR(LISTSHEETREF()!User.SHOWTYPE,0)"/>
          <Cell N="Prompt" V=""/>
        </Row>
        <Row N="ListDivLoc">
          <Cell N="Value" V="1.40625" U="MM" F="IFERROR(LISTSHEETREF()!Controls.ROW_2,Width*0.75)-User.ContainerMargin"/>
          <Cell N="Prompt" V=""/>
        </Row>
      </Section>
      <Section N="Character">
        <Row IX="0">
          <Cell N="Font" V="Calibri"/>
          <Cell N="Color" V="#000000" F="IF(OR(LUM(User.BackFillColor)&gt;205,NOT(User.PrimaryKey)),User.DarkerColor,User.DarkerColor)"/>
          <Cell N="Style" V="0" F="(0+IF(User.PrimaryKey,GUARD(0),GUARD(0))+IF(User.Required,GUARD(17),GUARD(0)))"/>
          <Cell N="Size" V="0.1388888888888889" U="PT"/>
        </Row>
      </Section>
      <Section N="Connection">
        <Row T="Connection" IX="0">
          <Cell N="X" V="0" U="MM"/>
          <Cell N="Y" V="0.1944696987575955" F="Height*0.5"/>
          <Cell N="DirX" V="0"/>
          <Cell N="DirY" V="0"/>
          <Cell N="Type" V="0"/>
          <Cell N="AutoGen" V="0"/>
          <Cell N="Prompt" V="" F="No Formula"/>
        </Row>
        <Row T="Connection" IX="1">
          <Cell N="X" V="1.875" U="MM" F="Width*1"/>
          <Cell N="Y" V="0.1944696987575955" F="Height*0.5"/>
          <Cell N="DirX" V="0"/>
          <Cell N="DirY" V="0"/>
          <Cell N="Type" V="0"/>
          <Cell N="AutoGen" V="0"/>
          <Cell N="Prompt" V="" F="No Formula"/>
        </Row>
      </Section>
      <Section N="Paragraph">
        <Row IX="0">
          <Cell N="HorzAlign" V="0"/>
        </Row>
      </Section>
      <Section N="Geometry" IX="0">
        <Cell N="NoFill" V="0" F="IF(AND(User.PrimaryKey,THEMEPROP(&quot;Embellishment&quot;)&gt;1),FALSE,TRUE)"/>
        <Cell N="NoLine" V="1"/>
        <Cell N="NoShow" V="1"/>
        <Cell N="NoSnap" V="0"/>
        <Cell N="NoQuickDrag" V="0"/>
        <Row T="MoveTo" IX="1">
          <Cell N="X" V="0" F="User.EmblOffset*0.5"/>
          <Cell N="Y" V="0" F="Height*0"/>
        </Row>
        <Row T="LineTo" IX="2">
          <Cell N="X" V="1.875" U="MM" F="Width*1"/>
          <Cell N="Y" V="0" F="Height*0"/>
        </Row>
        <Row T="LineTo" IX="3">
          <Cell N="X" V="1.875" U="MM" F="Width*1"/>
          <Cell N="Y" V="0.388939397515191" F="Height*1"/>
        </Row>
        <Row T="LineTo" IX="4">
          <Cell N="X" V="0" F="IF(User.ItemIndex=1,User.EmblOffset*1.5-User.Spacer,User.EmblOffset*0.5)"/>
          <Cell N="Y" V="0.388939397515191" F="Height*1"/>
        </Row>
        <Row T="EllipticalArcTo" IX="5">
          <Cell N="X" V="0" F="IF(User.ItemIndex=1,User.EmblOffset+User.Spacer,User.EmblOffset*0.5)"/>
          <Cell N="Y" V="0.388939397515191" F="Height-User.EmblOffset*0.5+User.Spacer*2"/>
          <Cell N="A" V="0" U="DL" F="IF(AND(THEMEPROP(&quot;Embellishment&quot;)=3,User.ItemIndex=1),Geometry1.X5+(User.EmblOffset*0.5-User.Spacer*2)*0.2929,User.EmblOffset*0.5)"/>
          <Cell N="B" V="0.388939397515191" U="DL" F="Height-IF(AND(THEMEPROP(&quot;Embellishment&quot;)=3,User.ItemIndex=1),(User.EmblOffset*0.5-User.Spacer*2)*0.2929,0)"/>
          <Cell N="C" V="0" U="DA"/>
          <Cell N="D" V="1"/>
        </Row>
        <Row T="EllipticalArcTo" IX="6">
          <Cell N="X" V="0" F="Geometry1.X1"/>
          <Cell N="Y" V="0.388939397515191" F="IF(Height-User.EmblOffset+User.Spacer&lt;0,0,Height-User.EmblOffset+User.Spacer)"/>
          <Cell N="A" V="0" U="DL" F="Geometry1.X5-IF(User.ItemIndex=1,(User.EmblOffset*0.5+User.Spacer)*0.2929,0)"/>
          <Cell N="B" V="0.388939397515191" U="DL" F="Height-User.EmblOffset+User.Spacer+(User.EmblOffset*0.5+User.Spacer)*0.2929"/>
          <Cell N="C" V="0" U="DA"/>
          <Cell N="D" V="1"/>
        </Row>
        <Row T="LineTo" IX="7">
          <Cell N="X" V="0" F="Geometry1.X1"/>
          <Cell N="Y" V="0" F="Geometry1.Y1"/>
        </Row>
      </Section>
      <Text>
        <cp IX="0"/>
        <pp IX="0"/>
        имя атрибута
      </Text>
      <Shapes>
        <Shape ID="6" Type="Shape" LineStyle="3" FillStyle="3" TextStyle="3">
          <Cell N="PinX" V="1.875" U="MM" F="Sheet.13!Width*1"/>
          <Cell N="PinY" V="0.1956528115808863" F="Sheet.13!Height*0.50304189503776"/>
          <Cell N="Width" V="0.46875" U="MM" F="GUARD(Sheet.13!Width-Sheet.13!User.ListDivLoc)"/>
          <Cell N="Height" V="0.388939397515191" F="GUARD(TxtHeight)"/>
          <Cell N="LocPinX" V="0.46875" U="MM" F="Width*1"/>
          <Cell N="LocPinY" V="0.1944696987575955" F="Height*0.5"/>
          <Cell N="Angle" V="0"/>
          <Cell N="FlipX" V="0"/>
          <Cell N="FlipY" V="0"/>
          <Cell N="ResizeMode" V="0"/>
          <Cell N="TxtPinX" V="0.234375" U="MM" F="Width*0.5"/>
          <Cell N="TxtPinY" V="0.1944696987575955" F="Height*0.5"/>
          <Cell N="TxtWidth" V="0.46875" U="MM" F="Width"/>
          <Cell N="TxtHeight" V="0.388939397515191" F="TEXTHEIGHT(TheText,TxtWidth)"/>
          <Cell N="TxtLocPinX" V="0.234375" U="MM" F="TxtWidth*0.5"/>
          <Cell N="TxtLocPinY" V="0.1944696987575955" F="TxtHeight*0.5"/>
          <Cell N="TxtAngle" V="0"/>
          <Cell N="LockWidth" V="1"/>
          <Cell N="LockHeight" V="1"/>
          <Cell N="LockMoveX" V="1"/>
          <Cell N="LockRotate" V="1"/>
          <Cell N="LockGroup" V="1"/>
          <Cell N="NoObjHandles" V="1"/>
          <Cell N="NoCtlHandles" V="1"/>
          <Cell N="HideText" V="1" F="(User.ShowType)"/>
          <Cell N="LeftMargin" V="0.02777777777777778" U="PT"/>
          <Cell N="RightMargin" V="0.2083333333333333" U="PT"/>
          <Cell N="TopMargin" V="0.1111111111111111" U="PT"/>
          <Cell N="BottomMargin" V="0.1111111111111111" U="PT"/>
          <Cell N="DefaultTabStop" V="0.5905511811023622" U="MM"/>
          <Cell N="FillForegnd" V="#bfbfbf" F="MSOTINT(THEMEVAL(),IF(User.PrimaryKey,-25,0))"/>
          <Cell N="ShdwPattern" V="0"/>
          <Cell N="ShapeShdwShow" V="2"/>
          <Cell N="FillGradientEnabled" V="0"/>
          <Cell N="LineColor" V="#000000" F="MSOTINT(THEMEVAL(),IF(AND(User.PrimaryKey,THEMEPROP(&quot;Embellishment&quot;)=3),-25,0))"/>
          <Cell N="LinePattern" V="23" F="IF(THEMEPROP(&quot;Embellishment&quot;)=2,23,THEMEVAL())"/>
          <Cell N="Copyright" V="Copyright (c) 2012 Microsoft Corporation.  All rights reserved."/>
          <Cell N="EventDblClick" V="0" F="OPENTEXTWIN()"/>
          <Section N="User">
            <Row N="PrimaryKey">
              <Cell N="Value" V="1" U="BOOL"/>
              <Cell N="Prompt" V=""/>
            </Row>
            <Row N="ShowType">
              <Cell N="Value" V="1" U="BOOL" F="NOT(Sheet.13!User.ShowType)"/>
              <Cell N="Prompt" V=""/>
            </Row>
          </Section>
          <Section N="Paragraph">
            <Row IX="0">
              <Cell N="IndFirst" V="0" U="MM"/>
              <Cell N="IndLeft" V="0" U="MM"/>
              <Cell N="IndRight" V="0" U="MM"/>
              <Cell N="HorzAlign" V="2" F="IF(THEMEPROP(&quot;Embellishment&quot;)=1,0,2)"/>
              <Cell N="TextPosAfterBullet" V="0" U="MM"/>
            </Row>
          </Section>
          <Section N="Character">
            <Row IX="0">
              <Cell N="Color" V="#000000"/>
              <Cell N="Style" V="0" F="GUARD(0)"/>
              <Cell N="Size" V="0.1388888888888889" U="PT"/>
            </Row>
          </Section>
          <Section N="Geometry" IX="0">
            <Cell N="NoFill" V="1"/>
            <Cell N="NoLine" V="1" F="IF(THEMEPROP(&quot;Embellishment&quot;)=2,TRUE,FALSE)"/>
            <Cell N="NoShow" V="1" F="(User.ShowType)"/>
            <Cell N="NoSnap" V="0"/>
            <Cell N="NoQuickDrag" V="0"/>
            <Row T="MoveTo" IX="1">
              <Cell N="X" V="0" U="MM" F="Width*0"/>
              <Cell N="Y" V="0" F="Height*0"/>
            </Row>
            <Row T="LineTo" IX="2">
              <Cell N="X" V="0.46875" U="MM" F="Width*1"/>
              <Cell N="Y" V="0" F="Height*0"/>
            </Row>
            <Row T="LineTo" IX="3">
              <Cell N="X" V="0.46875" U="MM" F="Width*1"/>
              <Cell N="Y" V="0.388939397515191" F="Height*1"/>
            </Row>
            <Row T="LineTo" IX="4">
              <Cell N="X" V="0" F="IF(THEMEPROP(&quot;Embellishment&quot;)=3,Height,0)"/>
              <Cell N="Y" V="0.388939397515191" F="Height*1"/>
            </Row>
            <Row T="LineTo" IX="5">
              <Cell N="X" V="0" U="MM" F="Geometry1.X1"/>
              <Cell N="Y" V="0" F="Geometry1.Y1"/>
            </Row>
          </Section>
          <Text>
            <cp IX="0"/>
            <pp IX="0"/>
            int
          </Text>
        </Shape>
        <Shape ID="11" NameU="Primary Key Attribute.32" IsCustomNameU="1" Name="Primary Key Attribute.32" IsCustomName="1" Type="Shape" LineStyle="3" FillStyle="3" TextStyle="3">
          <Cell N="PinX" V="0.1771653543307087" U="MM" F="User.PKRightSide"/>
          <Cell N="PinY" V="0.1933028805650499" F="GUARD(Sheet.13!Height*0.497)"/>
          <Cell N="Width" V="0.1850551889882812" F="GUARD(TEXTWIDTH(TheText))"/>
          <Cell N="Height" V="0.388939397515191" F="GUARD(REF())" E="#REF!"/>
          <Cell N="LocPinX" V="0" F="Width*0"/>
          <Cell N="LocPinY" V="0.1944696987575955" F="Height*IF(OR(THEMEPROP(&quot;Embellishment&quot;),NOT(User.PrimaryKey)),0.5,1)"/>
          <Cell N="Angle" V="0"/>
          <Cell N="FlipX" V="0"/>
          <Cell N="FlipY" V="0"/>
          <Cell N="ResizeMode" V="0"/>
          <Cell N="NoObjHandles" V="1"/>
          <Cell N="NoCtlHandles" V="1"/>
          <Cell N="HideText" V="1" F="NOT(User.ForeignKey)"/>
          <Cell N="TxtPinX" V="0" F="Width*0"/>
          <Cell N="TxtPinY" V="0.1944696987575955" F="Height*0.5"/>
          <Cell N="TxtWidth" V="0.1850551889882812" F="Width*1"/>
          <Cell N="TxtHeight" V="0.1667171752929687" F="TEXTHEIGHT(TheText,TxtWidth)"/>
          <Cell N="TxtLocPinX" V="0" F="TxtWidth*0"/>
          <Cell N="TxtLocPinY" V="0.1667171752929687" F="TxtHeight*IF(AND(THEMEPROP(&quot;Embellishment&quot;)&gt;1,User.PrimaryKey),1,0.5)"/>
          <Cell N="TxtAngle" V="0"/>
          <Cell N="LockWidth" V="1"/>
          <Cell N="LockHeight" V="1"/>
          <Cell N="LockMoveX" V="1"/>
          <Cell N="LockMoveY" V="1"/>
          <Cell N="LockRotate" V="1"/>
          <Cell N="LockTextEdit" V="1"/>
          <Cell N="LockGroup" V="1"/>
          <Cell N="LeftMargin" V="0" U="PT" F="IF(AND(THEMEPROP(&quot;Embellishment&quot;)=1,NOT(User.PrimaryKey)),4PT,0PT)"/>
          <Cell N="RightMargin" V="0"/>
          <Cell N="TopMargin" V="0"/>
          <Cell N="BottomMargin" V="0"/>
          <Cell N="DefaultTabStop" V="0.5905511811023622" U="MM"/>
          <Cell N="Copyright" V="Copyright (c) 2012 Microsoft Corporation.  All rights reserved."/>
          <Section N="User">
            <Row N="PrimaryKey">
              <Cell N="Value" V="1" U="BOOL" F="Sheet.13!User.PrimaryKey"/>
              <Cell N="Prompt" V=""/>
            </Row>
            <Row N="ForeignKey">
              <Cell N="Value" V="0" U="BOOL" F="Sheet.13!User.ForeignKey"/>
              <Cell N="Prompt" V=""/>
            </Row>
            <Row N="ForeignKeyText">
              <Cell N="Value" V="АУ" U="STR" F="IF(AND(THEMEPROP(&quot;Embellishment&quot;)=1,User.PrimaryKey),&quot;,АУ&quot;,&quot;АУ&quot;)"/>
              <Cell N="Prompt" V=""/>
            </Row>
            <Row N="PKRightSide">
              <Cell N="Value" V="0.1771653543307087" U="MM" F="IF(AND(THEMEPROP(&quot;Embellishment&quot;)=1,NOT(User.PrimaryKey)),1.5MM,Sheet.12!PinX+Sheet.12!Width)"/>
              <Cell N="Prompt" V=""/>
            </Row>
          </Section>
          <Section N="Field">
            <Row IX="0">
              <Cell N="Value" V="АУ" U="STR" F="User.ForeignKeyText"/>
              <Cell N="Format" V="@" U="STR" F="FIELDPICTURE(37)"/>
              <Cell N="Type" V="0"/>
              <Cell N="UICat" V="0"/>
              <Cell N="UICod" V="255"/>
              <Cell N="UIFmt" V="37"/>
              <Cell N="Calendar" V="0"/>
              <Cell N="ObjectKind" V="0"/>
            </Row>
          </Section>
          <Section N="Character">
            <Row IX="0">
              <Cell N="Color" V="#bfbfbf" F="IF(OR(THEMEPROP(&quot;Embellishment&quot;)=1,NOT(User.PrimaryKey)),Sheet.13!Char.Color,MSOSHADE(FillForegnd,25))"/>
              <Cell N="Size" V="0.1388888888888889" U="PT" F="IF(THEMEPROP(&quot;Embellishment&quot;)=1,12PT,10PT)"/>
            </Row>
          </Section>
          <Section N="Paragraph">
            <Row IX="0">
              <Cell N="IndFirst" V="0" U="MM"/>
              <Cell N="IndLeft" V="0" U="MM"/>
              <Cell N="IndRight" V="0" U="MM"/>
              <Cell N="HorzAlign" V="0"/>
              <Cell N="TextPosAfterBullet" V="0" U="MM"/>
            </Row>
          </Section>
          <Section N="Geometry" IX="0">
            <Cell N="NoFill" V="1"/>
            <Cell N="NoLine" V="0"/>
            <Cell N="NoShow" V="0"/>
            <Cell N="NoSnap" V="0"/>
            <Cell N="NoQuickDrag" V="0"/>
            <Row T="RelMoveTo" IX="1">
              <Cell N="X" V="0"/>
              <Cell N="Y" V="0"/>
            </Row>
            <Row T="RelLineTo" IX="2">
              <Cell N="X" V="0"/>
              <Cell N="Y" V="0"/>
            </Row>
          </Section>
          <Text>
            <cp IX="0"/>
            <pp IX="0"/>
            <fld IX="0">АУ</fld>
          </Text>
        </Shape>
        <Shape ID="12" NameU="Primary Key Attribute.12" Name="Primary Key Attribute.12" Type="Shape" LineStyle="3" FillStyle="3" TextStyle="3">
          <Cell N="PinX" V="0.05905511811023622" U="MM" F="GUARD(IF(THEMEPROP(&quot;Embellishment&quot;)=3,13MM,1.5MM))"/>
          <Cell N="PinY" V="0.1956365169501411" F="GUARD(Sheet.13!Height*0.503)"/>
          <Cell N="Width" V="0.1181102362204724" U="MM" F="GUARD(IF(THEMEPROP(&quot;Embellishment&quot;)=1,TEXTWIDTH(TheText),3MM))"/>
          <Cell N="Height" V="0.2362204724409449" U="MM" F="GUARD(Width*2)"/>
          <Cell N="LocPinX" V="0" U="MM" F="Width*0"/>
          <Cell N="LocPinY" V="0.1181102362204724" U="MM" F="Height*0.5"/>
          <Cell N="Angle" V="0"/>
          <Cell N="FlipX" V="0"/>
          <Cell N="FlipY" V="0"/>
          <Cell N="ResizeMode" V="0"/>
          <Cell N="NoObjHandles" V="1"/>
          <Cell N="NoCtlHandles" V="1"/>
          <Cell N="HideText" V="0" F="NOT(User.PrimaryKey)"/>
          <Cell N="TxtPinX" V="0.1181102362204724" U="MM" F="Width*IF(THEMEPROP(&quot;Embellishment&quot;)&gt;1,1,0)"/>
          <Cell N="TxtPinY" V="0.1181102362204724" U="MM" F="Height*0.5"/>
          <Cell N="TxtWidth" V="0.1753582285390625" F="TEXTWIDTH(TheText)"/>
          <Cell N="TxtHeight" V="0.1667171752929687" F="TEXTHEIGHT(TheText,TxtWidth)"/>
          <Cell N="TxtLocPinX" V="0"/>
          <Cell N="TxtLocPinY" V="0.08335858764648436" F="TxtHeight*IF(AND(THEMEPROP(&quot;Embellishment&quot;)&gt;1,User.ForeignKey),0,0.5)"/>
          <Cell N="TxtAngle" V="0"/>
          <Cell N="FillForegnd" V="#7f7f7f" F="MSOTINT(THEMEVAL(),IF(User.PrimaryKey,-50,-25))"/>
          <Cell N="ShdwPattern" V="0"/>
          <Cell N="FillGradientEnabled" V="0"/>
          <Cell N="LockWidth" V="1"/>
          <Cell N="LockHeight" V="1"/>
          <Cell N="LockMoveX" V="1"/>
          <Cell N="LockMoveY" V="1"/>
          <Cell N="LockRotate" V="1"/>
          <Cell N="LockGroup" V="1"/>
          <Cell N="LeftMargin" V="0" F="IF(THEMEPROP(&quot;Embellishment&quot;)=1,4PT,0)"/>
          <Cell N="RightMargin" V="0"/>
          <Cell N="TopMargin" V="0"/>
          <Cell N="BottomMargin" V="0"/>
          <Cell N="DefaultTabStop" V="0.5905511811023622" U="MM"/>
          <Cell N="Copyright" V="Copyright (c) 2012 Microsoft Corporation.  All rights reserved."/>
          <Section N="User">
            <Row N="PrimaryKey">
              <Cell N="Value" V="1" U="BOOL" F="Sheet.13!User.PrimaryKey"/>
              <Cell N="Prompt" V=""/>
            </Row>
            <Row N="ForeignKey">
              <Cell N="Value" V="0" U="BOOL" F="Sheet.13!User.ForeignKey"/>
              <Cell N="Prompt" V=""/>
            </Row>
          </Section>
          <Section N="Character">
            <Row IX="0">
              <Cell N="Color" V="#7f7f7f" F="IF(OR(THEMEPROP(&quot;Embellishment&quot;)=1,NOT(User.PrimaryKey)),Sheet.13!Char.Color,FillForegnd)"/>
              <Cell N="Size" V="0.1388888888888889" U="PT" F="IF(THEMEPROP(&quot;Embellishment&quot;)=1,12PT,10PT)"/>
            </Row>
          </Section>
          <Section N="Paragraph">
            <Row IX="0">
              <Cell N="IndFirst" V="0" U="MM"/>
              <Cell N="IndLeft" V="0" U="MM"/>
              <Cell N="IndRight" V="0" U="MM"/>
              <Cell N="HorzAlign" V="0"/>
              <Cell N="TextPosAfterBullet" V="0" U="MM"/>
            </Row>
          </Section>
          <Section N="Geometry" IX="0">
            <Cell N="NoFill" V="0"/>
            <Cell N="NoLine" V="1"/>
            <Cell N="NoShow" V="0" F="NOT(AND(OR(User.PrimaryKey,User.ForeignKey),THEMEPROP(&quot;Embellishment&quot;)&lt;&gt;1))"/>
            <Cell N="NoSnap" V="0"/>
            <Cell N="NoQuickDrag" V="0"/>
            <Row T="RelMoveTo" IX="1">
              <Cell N="X" V="0.2"/>
              <Cell N="Y" V="0.1481"/>
            </Row>
            <Row T="RelLineTo" IX="2">
              <Cell N="X" V="0.5"/>
              <Cell N="Y" V="0"/>
            </Row>
            <Row T="RelLineTo" IX="3">
              <Cell N="X" V="0.725"/>
              <Cell N="Y" V="0.1111"/>
            </Row>
            <Row T="RelLineTo" IX="4">
              <Cell N="X" V="0.725"/>
              <Cell N="Y" V="0.4815"/>
            </Row>
            <Row T="RelLineTo" IX="5">
              <Cell N="X" V="0.875"/>
              <Cell N="Y" V="0.4815"/>
            </Row>
            <Row T="RelLineTo" IX="6">
              <Cell N="X" V="0.8"/>
              <Cell N="Y" V="0.5556"/>
            </Row>
            <Row T="RelEllipticalArcTo" IX="7">
              <Cell N="X" V="0.2"/>
              <Cell N="Y" V="0.5556"/>
              <Cell N="A" V="0.5"/>
              <Cell N="B" V="1"/>
              <Cell N="C" V="0" U="DA"/>
              <Cell N="D" V="1"/>
            </Row>
            <Row T="RelLineTo" IX="8">
              <Cell N="X" V="0.125"/>
              <Cell N="Y" V="0.4815"/>
            </Row>
            <Row T="RelLineTo" IX="9">
              <Cell N="X" V="0.275"/>
              <Cell N="Y" V="0.4815"/>
            </Row>
            <Row T="RelLineTo" IX="10">
              <Cell N="X" V="0.275"/>
              <Cell N="Y" V="0.4444"/>
            </Row>
            <Row T="RelLineTo" IX="11">
              <Cell N="X" V="0.1625"/>
              <Cell N="Y" V="0.3704"/>
            </Row>
            <Row T="RelLineTo" IX="12">
              <Cell N="X" V="0.35"/>
              <Cell N="Y" V="0.2963"/>
            </Row>
            <Row T="RelLineTo" IX="13">
              <Cell N="X" V="0.35"/>
              <Cell N="Y" V="0.2593"/>
            </Row>
            <Row T="RelLineTo" IX="14">
              <Cell N="X" V="0.2"/>
              <Cell N="Y" V="0.1852"/>
            </Row>
            <Row T="RelLineTo" IX="15">
              <Cell N="X" V="0.2"/>
              <Cell N="Y" V="0.1481"/>
            </Row>
          </Section>
          <Text>
            <cp IX="0"/>
            <pp IX="0"/>
            PK
          </Text>
        </Shape>
      </Shapes>
    </Shape>
  </Shapes>
</MasterContents>
</file>

<file path=visio/masters/master3.xml><?xml version="1.0" encoding="utf-8"?>
<MasterContents xmlns="http://schemas.microsoft.com/office/visio/2012/main" xmlns:r="http://schemas.openxmlformats.org/officeDocument/2006/relationships" xml:space="preserve">
  <Shapes>
    <Shape ID="5" Type="Shape" LineStyle="3" FillStyle="3" TextStyle="3">
      <Cell N="PinX" V="1.968503937007874" U="MM"/>
      <Cell N="PinY" V="1.968503937007874" U="MM"/>
      <Cell N="Width" V="1.889763779527559" U="MM" F="IFERROR(LISTSHEETREF()!Controls.ROW_1-User.ContainerMargin*2,48MM)"/>
      <Cell N="Height" V="0" U="MM"/>
      <Cell N="LocPinX" V="0.9448818897637795" U="MM" F="Width*0.5"/>
      <Cell N="LocPinY" V="0" U="MM" F="Height*0.5"/>
      <Cell N="Angle" V="0"/>
      <Cell N="FlipX" V="0"/>
      <Cell N="FlipY" V="0"/>
      <Cell N="ResizeMode" V="0"/>
      <Cell N="QuickStyleLineMatrix" V="1"/>
      <Cell N="QuickStyleType" V="1"/>
      <Cell N="LockWidth" V="1"/>
      <Cell N="LockHeight" V="1"/>
      <Cell N="LockRotate" V="1"/>
      <Cell N="LinePattern" V="23"/>
      <Cell N="NoProofing" V="1"/>
      <Cell N="LineGradientEnabled" V="0" F="GUARD(FALSE)"/>
      <Cell N="ShdwPattern" V="0" F="GUARD(0)"/>
      <Cell N="HelpTopic" V="Vis_PRXY.chm!#60397"/>
      <Cell N="Copyright" V="Copyright (c) 2012 Microsoft Corporation.  All rights reserved."/>
      <Cell N="TextBkgnd" V="#ffffff" F="THEMEGUARD(THEMEVAL(&quot;BackgroundColor&quot;)+1)"/>
      <Cell N="DefaultTabStop" V="0.5905511811023622" U="MM"/>
      <Section N="User">
        <Row N="msvShapeCategories">
          <Cell N="Value" V="Database;DbPkSeparator;DbListItem" U="STR"/>
          <Cell N="Prompt" V=""/>
        </Row>
        <Row N="ContainerMargin">
          <Cell N="Value" V="0" F="IFERROR(LISTSHEETREF()!User.MSVSDCONTAINERMARGIN,0)"/>
          <Cell N="Prompt" V=""/>
        </Row>
        <Row N="visVersion">
          <Cell N="Value" V="15"/>
          <Cell N="Prompt" V=""/>
        </Row>
      </Section>
      <Section N="Paragraph">
        <Row IX="0">
          <Cell N="IndFirst" V="0" U="MM"/>
          <Cell N="IndLeft" V="0" U="MM"/>
          <Cell N="IndRight" V="0" U="MM"/>
          <Cell N="TextPosAfterBullet" V="0" U="MM"/>
        </Row>
      </Section>
      <Section N="Geometry" IX="0">
        <Cell N="NoFill" V="1"/>
        <Cell N="NoLine" V="0"/>
        <Cell N="NoShow" V="0"/>
        <Cell N="NoSnap" V="0"/>
        <Cell N="NoQuickDrag" V="0"/>
        <Row T="MoveTo" IX="1">
          <Cell N="X" V="0" U="MM" F="Width*0"/>
          <Cell N="Y" V="0" U="MM" F="Height*0.5"/>
        </Row>
        <Row T="LineTo" IX="2">
          <Cell N="X" V="1.889763779527559" U="MM" F="Width*1"/>
          <Cell N="Y" V="0" U="MM" F="Height*0.5"/>
        </Row>
      </Section>
    </Shape>
  </Shapes>
</MasterContents>
</file>

<file path=visio/masters/master4.xml><?xml version="1.0" encoding="utf-8"?>
<MasterContents xmlns="http://schemas.microsoft.com/office/visio/2012/main" xmlns:r="http://schemas.openxmlformats.org/officeDocument/2006/relationships" xml:space="preserve">
  <Shapes>
    <Shape ID="12" Type="Group" LineStyle="3" FillStyle="3" TextStyle="3">
      <Cell N="PinX" V="1.968503937007874" U="MM"/>
      <Cell N="PinY" V="1.968503930541433"/>
      <Cell N="Width" V="1.875" U="MM" F="IFERROR(LISTSHEETREF()!Controls.ROW_1-User.ContainerMargin*2,User.UserWidth)"/>
      <Cell N="Height" V="0.5556065728081597" F="GUARD(MAX(TxtHeight,Sheet.6!TxtHeight))"/>
      <Cell N="LocPinX" V="0.9375" U="MM" F="Width*0.5"/>
      <Cell N="LocPinY" V="0.2778032864040799" F="Height*0.5"/>
      <Cell N="Angle" V="0"/>
      <Cell N="FlipX" V="0"/>
      <Cell N="FlipY" V="0"/>
      <Cell N="ResizeMode" V="0"/>
      <Cell N="NoObjHandles" V="1"/>
      <Cell N="NoCtlHandles" V="1"/>
      <Cell N="NoProofing" V="1"/>
      <Cell N="LineColor" V="#000000" F="MSOTINT(THEMEVAL(),IF(AND(User.PrimaryKey,THEMEPROP(&quot;Embellishment&quot;)=3),-25,0))"/>
      <Cell N="ShdwPattern" V="0"/>
      <Cell N="EventDblClick" V="0" F="OPENTEXTWIN()"/>
      <Cell N="LockWidth" V="1"/>
      <Cell N="LockHeight" V="1"/>
      <Cell N="LockRotate" V="1"/>
      <Cell N="LockGroup" V="1"/>
      <Cell N="DisplayMode" V="1"/>
      <Cell N="LeftMargin" V="0.4166666666666666" U="PT"/>
      <Cell N="RightMargin" V="0.1111111111111111" U="PT"/>
      <Cell N="TopMargin" V="0.1111111111111111" U="PT"/>
      <Cell N="BottomMargin" V="0.1111111111111111" U="PT"/>
      <Cell N="TxtPinX" V="0" U="MM" F="GUARD(Width*0)"/>
      <Cell N="TxtPinY" V="0.2778032864040799" F="GUARD(Height*0.5)"/>
      <Cell N="TxtWidth" V="1.875" U="MM" F="GUARD(IF(User.ShowType,User.ListDivLoc,Width))"/>
      <Cell N="TxtHeight" V="0.388939397515191" F="TEXTHEIGHT(TheText,TxtWidth)"/>
      <Cell N="TxtLocPinX" V="0" U="MM" F="GUARD(Width*0)"/>
      <Cell N="TxtLocPinY" V="0.1944696987575955" F="GUARD(TxtHeight*0.5)"/>
      <Cell N="TxtAngle" V="0"/>
      <Cell N="FillGradientEnabled" V="0"/>
      <Section N="Actions">
        <Row N="Row_1">
          <Cell N="Menu" V="Задать первичный ключ"/>
          <Cell N="Action" V="0" F="SETF(GetRef(User.PrimaryKey),NOT(User.PrimaryKey))+SETF(GetRef(Char.Style),0+IF(User.PrimaryKey,GUARD(0),GUARD(0))+IF(User.Required,GUARD(17),GUARD(0)))"/>
          <Cell N="Checked" V="0" F="User.PrimaryKey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  <Row N="Row_2">
          <Cell N="Menu" V="Задать внешний ключ"/>
          <Cell N="Action" V="0" F="SETF(GetRef(User.ForeignKey),NOT(User.ForeignKey))+SETF(GetRef(Char.Style),0+IF(User.PrimaryKey,GUARD(0),GUARD(0))+IF(User.Required,GUARD(17),GUARD(0)))"/>
          <Cell N="Checked" V="0" F="User.ForeignKey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  <Row N="Row_3">
          <Cell N="Menu" V="Установить атрибут &quot;Требуется&quot;"/>
          <Cell N="Action" V="0" F="SETF(GetRef(User.Required),NOT(User.Required))+SETF(GetRef(Char.Style),0+IF(User.PrimaryKey,GUARD(0),GUARD(0))+IF(User.Required,GUARD(17),GUARD(0)))"/>
          <Cell N="Checked" V="0" F="User.Required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</Section>
      <Section N="User">
        <Row N="msvShapeCategories">
          <Cell N="Value" V="Database;DbAttribute;DbListItem" U="STR"/>
          <Cell N="Prompt" V=""/>
        </Row>
        <Row N="AttributeName">
          <Cell N="Value" V="имя атрибута" U="STR" F="SHAPETEXT(TheText)"/>
          <Cell N="Prompt" V=""/>
        </Row>
        <Row N="PrimaryKey">
          <Cell N="Value" V="0" U="BOOL"/>
          <Cell N="Prompt" V=""/>
        </Row>
        <Row N="ForeignKey">
          <Cell N="Value" V="0" U="BOOL"/>
          <Cell N="Prompt" V=""/>
        </Row>
        <Row N="Required">
          <Cell N="Value" V="0" U="BOOL"/>
          <Cell N="Prompt" V=""/>
        </Row>
        <Row N="ContainerMargin">
          <Cell N="Value" V="0" F="IFERROR(LISTSHEETREF()!User.MSVSDCONTAINERMARGIN,0)"/>
          <Cell N="Prompt" V=""/>
        </Row>
        <Row N="WidthMin">
          <Cell N="Value" V="0" F="IFERROR(IF(LISTSHEETREF()!User.WIDTHMIN&lt;TEXTWIDTH(TheText),SETF(GetRef(LISTSHEETREF()!User.WIDTHMIN),TEXTWIDTH(TheText)),0),0)"/>
          <Cell N="Prompt" V=""/>
        </Row>
        <Row N="UserWidth">
          <Cell N="Value" V="1.875" U="MM" F="47.625MM*DropOnPageScale"/>
          <Cell N="Prompt" V=""/>
        </Row>
        <Row N="DarkerColor">
          <Cell N="Value" V="#000000" U="COLOR" F="IF(LUM(User.DarkColor)&lt;LUM(THEMEVAL(QuickStyleFillColor)),User.DarkColor,THEMEVAL(QuickStyleFillColor))"/>
          <Cell N="Prompt" V=""/>
        </Row>
        <Row N="DarkColor">
          <Cell N="Value" V="#000000" U="COLOR" F="IF(LUM(User.BackLineColor)&lt;LUM(User.BackFillColor),User.BackLineColor,User.BackFillColor)"/>
          <Cell N="Prompt" V=""/>
        </Row>
        <Row N="BackFillColor">
          <Cell N="Value" V="1" U="COLOR" F="IFERROR(IF(OR(THEMEPROP(&quot;Embellishment&quot;)=1,NOT(User.PrimaryKey)),LISTSHEETREF()!User.BACKGRND,FillForegnd),FillForegnd)"/>
          <Cell N="Prompt" V=""/>
        </Row>
        <Row N="BackLineColor">
          <Cell N="Value" V="#000000" U="COLOR" F="IFERROR(IF(OR(THEMEPROP(&quot;Embellishment&quot;)=1,NOT(User.PrimaryKey)),LISTSHEETREF()!User.BACKGRNDLINE,LineColor),LineColor)"/>
          <Cell N="Prompt" V=""/>
        </Row>
        <Row N="ItemIndex">
          <Cell N="Value" V="-1" F="LISTORDER()"/>
          <Cell N="Prompt" V=""/>
        </Row>
        <Row N="EmblOffset">
          <Cell N="Value" V="0" F="IF(THEMEPROP(&quot;Embellishment&quot;)=3,11MM*DropOnPageScale,0)"/>
          <Cell N="Prompt" V=""/>
        </Row>
        <Row N="Spacer">
          <Cell N="Value" V="0" F="IF(AND(THEMEPROP(&quot;Embellishment&quot;)=3,User.ItemIndex=1),1MM*DropOnPageScale,0)"/>
          <Cell N="Prompt" V=""/>
        </Row>
        <Row N="ShowType">
          <Cell N="Value" V="0" F="IFERROR(LISTSHEETREF()!User.SHOWTYPE,0)"/>
          <Cell N="Prompt" V=""/>
        </Row>
        <Row N="ListDivLoc">
          <Cell N="Value" V="1.40625" U="MM" F="IFERROR(LISTSHEETREF()!Controls.ROW_2,Width*0.75)-User.ContainerMargin"/>
          <Cell N="Prompt" V=""/>
        </Row>
      </Section>
      <Section N="Character">
        <Row IX="0">
          <Cell N="Font" V="Calibri"/>
          <Cell N="Color" V="#000000" F="IF(OR(LUM(User.BackFillColor)&gt;205,NOT(User.PrimaryKey)),User.DarkerColor,User.DarkerColor)"/>
          <Cell N="Style" V="0" F="(0+IF(User.PrimaryKey,GUARD(0),GUARD(0))+IF(User.Required,GUARD(17),GUARD(0)))"/>
          <Cell N="Size" V="0.1388888888888889" U="PT"/>
        </Row>
      </Section>
      <Section N="Property">
        <Row N="Row_1">
          <Cell N="Value" V="0"/>
          <Cell N="Prompt" V=""/>
          <Cell N="Label" V=""/>
          <Cell N="Format" V=""/>
          <Cell N="SortKey" V=""/>
          <Cell N="Type" V="0"/>
          <Cell N="Invisible" V="0"/>
          <Cell N="Verify" V="0"/>
          <Cell N="DataLinked" V="0"/>
          <Cell N="LangID" V="ru-RU"/>
          <Cell N="Calendar" V="0"/>
        </Row>
      </Section>
      <Section N="Connection">
        <Row T="Connection" IX="0">
          <Cell N="X" V="0" U="MM" F="Width*0"/>
          <Cell N="Y" V="0.2778032864040799" F="Height*0.5"/>
          <Cell N="DirX" V="0"/>
          <Cell N="DirY" V="0"/>
          <Cell N="Type" V="0"/>
          <Cell N="AutoGen" V="0"/>
          <Cell N="Prompt" V="" F="No Formula"/>
        </Row>
        <Row T="Connection" IX="1">
          <Cell N="X" V="1.875" U="MM" F="Width*1"/>
          <Cell N="Y" V="0.2778032864040799" F="Height*0.5"/>
          <Cell N="DirX" V="0"/>
          <Cell N="DirY" V="0"/>
          <Cell N="Type" V="0"/>
          <Cell N="AutoGen" V="0"/>
          <Cell N="Prompt" V="" F="No Formula"/>
        </Row>
      </Section>
      <Section N="Paragraph">
        <Row IX="0">
          <Cell N="HorzAlign" V="0"/>
        </Row>
      </Section>
      <Section N="Geometry" IX="0">
        <Cell N="NoFill" V="1" F="IF(AND(User.PrimaryKey,THEMEPROP(&quot;Embellishment&quot;)&gt;1),FALSE,TRUE)"/>
        <Cell N="NoLine" V="0"/>
        <Cell N="NoShow" V="1"/>
        <Cell N="NoSnap" V="0"/>
        <Cell N="NoQuickDrag" V="0"/>
        <Row T="MoveTo" IX="1">
          <Cell N="X" V="0" F="User.EmblOffset*0.5"/>
          <Cell N="Y" V="0" F="Height*0"/>
        </Row>
        <Row T="LineTo" IX="2">
          <Cell N="X" V="1.875" U="MM" F="Width*1"/>
          <Cell N="Y" V="0" F="Height*0"/>
        </Row>
        <Row T="LineTo" IX="3">
          <Cell N="X" V="1.875" U="MM" F="Width*1"/>
          <Cell N="Y" V="0.5556065728081597" F="Height*1"/>
        </Row>
        <Row T="LineTo" IX="4">
          <Cell N="X" V="0" F="IF(User.ItemIndex=1,User.EmblOffset*1.5-User.Spacer,User.EmblOffset*0.5)"/>
          <Cell N="Y" V="0.5556065728081597" F="Height*1"/>
        </Row>
        <Row T="EllipticalArcTo" IX="5">
          <Cell N="X" V="0" F="IF(User.ItemIndex=1,User.EmblOffset+User.Spacer,User.EmblOffset*0.5)"/>
          <Cell N="Y" V="0.5556065728081597" F="Height-User.EmblOffset*0.5+User.Spacer*2"/>
          <Cell N="A" V="0" U="DL" F="IF(AND(THEMEPROP(&quot;Embellishment&quot;)=3,User.ItemIndex=1),Geometry1.X5+(User.EmblOffset*0.5-User.Spacer*2)*0.2929,User.EmblOffset*0.5)"/>
          <Cell N="B" V="0.5556065728081597" U="DL" F="Height-IF(AND(THEMEPROP(&quot;Embellishment&quot;)=3,User.ItemIndex=1),(User.EmblOffset*0.5-User.Spacer*2)*0.2929,0)"/>
          <Cell N="C" V="0" U="DA"/>
          <Cell N="D" V="1"/>
        </Row>
        <Row T="EllipticalArcTo" IX="6">
          <Cell N="X" V="0" F="Geometry1.X1"/>
          <Cell N="Y" V="0.5556065728081597" F="IF(Height-User.EmblOffset+User.Spacer&lt;0,0,Height-User.EmblOffset+User.Spacer)"/>
          <Cell N="A" V="0" U="DL" F="Geometry1.X5-IF(User.ItemIndex=1,(User.EmblOffset*0.5+User.Spacer)*0.2929,0)"/>
          <Cell N="B" V="0.5556065728081597" U="DL" F="Height-User.EmblOffset+User.Spacer+(User.EmblOffset*0.5+User.Spacer)*0.2929"/>
          <Cell N="C" V="0" U="DA"/>
          <Cell N="D" V="1"/>
        </Row>
        <Row T="LineTo" IX="7">
          <Cell N="X" V="0" F="Geometry1.X1"/>
          <Cell N="Y" V="0" F="Geometry1.Y1"/>
        </Row>
      </Section>
      <Text>
        <cp IX="0"/>
        <pp IX="0"/>
        имя атрибута
      </Text>
      <Shapes>
        <Shape ID="6" Type="Shape" LineStyle="3" FillStyle="3" TextStyle="3">
          <Cell N="PinX" V="1.875" U="MM" F="Sheet.12!Width*1"/>
          <Cell N="PinY" V="0.2778032864040799" F="Sheet.12!Height*0.5"/>
          <Cell N="Width" V="0.46875" U="MM" F="GUARD(Sheet.12!Width-Sheet.12!User.ListDivLoc)"/>
          <Cell N="Height" V="0.5556065728081597" F="GUARD(TxtHeight)"/>
          <Cell N="LocPinX" V="0.46875" U="MM" F="Width*1"/>
          <Cell N="LocPinY" V="0.2778032864040799" F="Height*0.5"/>
          <Cell N="Angle" V="0"/>
          <Cell N="FlipX" V="0"/>
          <Cell N="FlipY" V="0"/>
          <Cell N="ResizeMode" V="0"/>
          <Cell N="TxtPinX" V="0.234375" U="MM" F="Width*0.5"/>
          <Cell N="TxtPinY" V="0.2778032864040799" F="Height*0.5"/>
          <Cell N="TxtWidth" V="0.46875" U="MM" F="Width"/>
          <Cell N="TxtHeight" V="0.5556065728081597" F="TEXTHEIGHT(TheText,TxtWidth)"/>
          <Cell N="TxtLocPinX" V="0.234375" U="MM" F="TxtWidth*0.5"/>
          <Cell N="TxtLocPinY" V="0.2778032864040799" F="TxtHeight*0.5"/>
          <Cell N="TxtAngle" V="0"/>
          <Cell N="LockWidth" V="1"/>
          <Cell N="LockHeight" V="1"/>
          <Cell N="LockMoveX" V="1"/>
          <Cell N="LockMoveY" V="1"/>
          <Cell N="LockRotate" V="1"/>
          <Cell N="LockGroup" V="1"/>
          <Cell N="NoObjHandles" V="1"/>
          <Cell N="NoCtlHandles" V="1"/>
          <Cell N="HideText" V="1" F="(User.ShowType)"/>
          <Cell N="LeftMargin" V="0.1111111111111111" U="PT"/>
          <Cell N="RightMargin" V="0.2083333333333333" U="PT"/>
          <Cell N="TopMargin" V="0.1111111111111111" U="PT"/>
          <Cell N="BottomMargin" V="0.1111111111111111" U="PT"/>
          <Cell N="DefaultTabStop" V="0.5905511811023622" U="MM"/>
          <Cell N="FillForegnd" V="#ffffff" F="MSOTINT(THEMEVAL(),IF(User.PrimaryKey,-25,0))"/>
          <Cell N="ShdwPattern" V="0"/>
          <Cell N="ShapeShdwShow" V="2"/>
          <Cell N="FillGradientEnabled" V="0"/>
          <Cell N="LineColor" V="#000000" F="MSOTINT(THEMEVAL(),IF(AND(User.PrimaryKey,THEMEPROP(&quot;Embellishment&quot;)=3),-25,0))"/>
          <Cell N="LinePattern" V="23" F="IF(THEMEPROP(&quot;Embellishment&quot;)=2,23,THEMEVAL())"/>
          <Cell N="Copyright" V="Copyright (c) 2012 Microsoft Corporation.  All rights reserved."/>
          <Cell N="EventDblClick" V="0" F="OPENTEXTWIN()"/>
          <Section N="User">
            <Row N="PrimaryKey">
              <Cell N="Value" V="0" U="BOOL"/>
              <Cell N="Prompt" V=""/>
            </Row>
            <Row N="ShowType">
              <Cell N="Value" V="1" U="BOOL" F="NOT(Sheet.12!User.ShowType)"/>
              <Cell N="Prompt" V=""/>
            </Row>
          </Section>
          <Section N="Paragraph">
            <Row IX="0">
              <Cell N="IndFirst" V="0" U="MM"/>
              <Cell N="IndLeft" V="0" U="MM"/>
              <Cell N="IndRight" V="0" U="MM"/>
              <Cell N="HorzAlign" V="2" F="IF(THEMEPROP(&quot;Embellishment&quot;)=1,0,2)"/>
              <Cell N="TextPosAfterBullet" V="0" U="MM"/>
            </Row>
          </Section>
          <Section N="Character">
            <Row IX="0">
              <Cell N="Color" V="#000000"/>
              <Cell N="Style" V="0" F="GUARD(0)"/>
              <Cell N="Size" V="0.1388888888888889" U="PT"/>
            </Row>
          </Section>
          <Section N="Geometry" IX="0">
            <Cell N="NoFill" V="1"/>
            <Cell N="NoLine" V="1" F="IF(THEMEPROP(&quot;Embellishment&quot;)=2,TRUE,FALSE)"/>
            <Cell N="NoShow" V="1" F="(User.ShowType)"/>
            <Cell N="NoSnap" V="0"/>
            <Cell N="NoQuickDrag" V="0"/>
            <Row T="MoveTo" IX="1">
              <Cell N="X" V="0" U="MM" F="Width*0"/>
              <Cell N="Y" V="0" F="Height*0"/>
            </Row>
            <Row T="LineTo" IX="2">
              <Cell N="X" V="0.46875" U="MM" F="Width*1"/>
              <Cell N="Y" V="0" F="Height*0"/>
            </Row>
            <Row T="LineTo" IX="3">
              <Cell N="X" V="0.46875" U="MM" F="Width*1"/>
              <Cell N="Y" V="0.5556065728081597" F="Height*1"/>
            </Row>
            <Row T="LineTo" IX="4">
              <Cell N="X" V="0" F="IF(THEMEPROP(&quot;Embellishment&quot;)=3,Height,0)"/>
              <Cell N="Y" V="0.5556065728081597" F="Height*1"/>
            </Row>
            <Row T="LineTo" IX="5">
              <Cell N="X" V="0" U="MM" F="Geometry1.X1"/>
              <Cell N="Y" V="0" F="Geometry1.Y1"/>
            </Row>
          </Section>
          <Text>
            <cp IX="0"/>
            <pp IX="0"/>
            int
          </Text>
        </Shape>
        <Shape ID="10" NameU="Attribute.5" IsCustomNameU="1" Name="Attribute.5" IsCustomName="1" Type="Shape" LineStyle="3" FillStyle="3" TextStyle="3">
          <Cell N="PinX" V="0.05905511811023622" U="MM" F="GUARD(IF(THEMEPROP(&quot;Embellishment&quot;)=3,13MM,1.5MM))"/>
          <Cell N="PinY" V="0.2778032864040799" F="Sheet.12!Height*0.5"/>
          <Cell N="Width" V="0.1181102362204724" U="MM" F="GUARD(IF(THEMEPROP(&quot;Embellishment&quot;)=1,TEXTWIDTH(TheText),3MM))"/>
          <Cell N="Height" V="0.2362204724409449" U="MM" F="GUARD(Width*2)"/>
          <Cell N="LocPinX" V="0" U="MM" F="Width*0"/>
          <Cell N="LocPinY" V="0.1181102362204724" U="MM" F="Height*0.5"/>
          <Cell N="Angle" V="0"/>
          <Cell N="FlipX" V="0"/>
          <Cell N="FlipY" V="0"/>
          <Cell N="ResizeMode" V="0"/>
          <Cell N="NoObjHandles" V="1"/>
          <Cell N="NoCtlHandles" V="1"/>
          <Cell N="HideText" V="1" F="NOT(User.PrimaryKey)"/>
          <Cell N="FillForegnd" V="#bfbfbf" F="MSOTINT(THEMEVAL(),IF(User.PrimaryKey,-50,-25))"/>
          <Cell N="ShdwPattern" V="0"/>
          <Cell N="TxtPinX" V="0.1181102362204724" U="MM" F="Width*IF(THEMEPROP(&quot;Embellishment&quot;)&gt;1,1,0)"/>
          <Cell N="TxtPinY" V="0.1181102362204724" U="MM" F="Height*0.5"/>
          <Cell N="TxtWidth" V="0.1753582285390625" F="TEXTWIDTH(TheText)"/>
          <Cell N="TxtHeight" V="0.1667171752929687" F="TEXTHEIGHT(TheText,TxtWidth)"/>
          <Cell N="TxtLocPinX" V="0"/>
          <Cell N="TxtLocPinY" V="0.08335858764648436" F="TxtHeight*IF(AND(THEMEPROP(&quot;Embellishment&quot;)&gt;1,User.ForeignKey),0,0.5)"/>
          <Cell N="TxtAngle" V="0"/>
          <Cell N="FillGradientEnabled" V="0"/>
          <Cell N="LockWidth" V="1"/>
          <Cell N="LockHeight" V="1"/>
          <Cell N="LockMoveX" V="1"/>
          <Cell N="LockMoveY" V="1"/>
          <Cell N="LockRotate" V="1"/>
          <Cell N="LockGroup" V="1"/>
          <Cell N="LeftMargin" V="0" F="IF(THEMEPROP(&quot;Embellishment&quot;)=1,4PT,0)"/>
          <Cell N="RightMargin" V="0"/>
          <Cell N="TopMargin" V="0"/>
          <Cell N="BottomMargin" V="0"/>
          <Cell N="DefaultTabStop" V="0.5905511811023622" U="MM"/>
          <Cell N="Copyright" V="Copyright (c) 2012 Microsoft Corporation.  All rights reserved."/>
          <Section N="User">
            <Row N="PrimaryKey">
              <Cell N="Value" V="0" U="BOOL" F="Sheet.12!User.PrimaryKey"/>
              <Cell N="Prompt" V=""/>
            </Row>
            <Row N="ForeignKey">
              <Cell N="Value" V="0" U="BOOL" F="Sheet.12!User.ForeignKey"/>
              <Cell N="Prompt" V=""/>
            </Row>
          </Section>
          <Section N="Character">
            <Row IX="0">
              <Cell N="Color" V="#000000" F="IF(OR(THEMEPROP(&quot;Embellishment&quot;)=1,NOT(User.PrimaryKey)),Sheet.12!Char.Color,FillForegnd)"/>
              <Cell N="Size" V="0.1388888888888889" U="PT" F="IF(THEMEPROP(&quot;Embellishment&quot;)=1,12PT,10PT)"/>
            </Row>
          </Section>
          <Section N="Paragraph">
            <Row IX="0">
              <Cell N="IndFirst" V="0" U="MM"/>
              <Cell N="IndLeft" V="0" U="MM"/>
              <Cell N="IndRight" V="0" U="MM"/>
              <Cell N="HorzAlign" V="0"/>
              <Cell N="TextPosAfterBullet" V="0" U="MM"/>
            </Row>
          </Section>
          <Section N="Geometry" IX="0">
            <Cell N="NoFill" V="0"/>
            <Cell N="NoLine" V="1"/>
            <Cell N="NoShow" V="1" F="NOT(AND(OR(User.PrimaryKey,User.ForeignKey),THEMEPROP(&quot;Embellishment&quot;)&lt;&gt;1))"/>
            <Cell N="NoSnap" V="0"/>
            <Cell N="NoQuickDrag" V="0"/>
            <Row T="RelMoveTo" IX="1">
              <Cell N="X" V="0.2"/>
              <Cell N="Y" V="0.1481"/>
            </Row>
            <Row T="RelLineTo" IX="2">
              <Cell N="X" V="0.5"/>
              <Cell N="Y" V="0"/>
            </Row>
            <Row T="RelLineTo" IX="3">
              <Cell N="X" V="0.725"/>
              <Cell N="Y" V="0.1111"/>
            </Row>
            <Row T="RelLineTo" IX="4">
              <Cell N="X" V="0.725"/>
              <Cell N="Y" V="0.4815"/>
            </Row>
            <Row T="RelLineTo" IX="5">
              <Cell N="X" V="0.875"/>
              <Cell N="Y" V="0.4815"/>
            </Row>
            <Row T="RelLineTo" IX="6">
              <Cell N="X" V="0.8"/>
              <Cell N="Y" V="0.5556"/>
            </Row>
            <Row T="RelEllipticalArcTo" IX="7">
              <Cell N="X" V="0.2"/>
              <Cell N="Y" V="0.5556"/>
              <Cell N="A" V="0.5"/>
              <Cell N="B" V="1"/>
              <Cell N="C" V="0" U="DA"/>
              <Cell N="D" V="1"/>
            </Row>
            <Row T="RelLineTo" IX="8">
              <Cell N="X" V="0.125"/>
              <Cell N="Y" V="0.4815"/>
            </Row>
            <Row T="RelLineTo" IX="9">
              <Cell N="X" V="0.275"/>
              <Cell N="Y" V="0.4815"/>
            </Row>
            <Row T="RelLineTo" IX="10">
              <Cell N="X" V="0.275"/>
              <Cell N="Y" V="0.4444"/>
            </Row>
            <Row T="RelLineTo" IX="11">
              <Cell N="X" V="0.1625"/>
              <Cell N="Y" V="0.3704"/>
            </Row>
            <Row T="RelLineTo" IX="12">
              <Cell N="X" V="0.35"/>
              <Cell N="Y" V="0.2963"/>
            </Row>
            <Row T="RelLineTo" IX="13">
              <Cell N="X" V="0.35"/>
              <Cell N="Y" V="0.2593"/>
            </Row>
            <Row T="RelLineTo" IX="14">
              <Cell N="X" V="0.2"/>
              <Cell N="Y" V="0.1852"/>
            </Row>
            <Row T="RelLineTo" IX="15">
              <Cell N="X" V="0.2"/>
              <Cell N="Y" V="0.1481"/>
            </Row>
          </Section>
          <Section N="Geometry" IX="1">
            <Cell N="NoFill" V="1"/>
            <Cell N="NoLine" V="0"/>
            <Cell N="NoShow" V="0"/>
            <Cell N="NoSnap" V="0"/>
            <Cell N="NoQuickDrag" V="0"/>
            <Row T="RelMoveTo" IX="1">
              <Cell N="X" V="0"/>
              <Cell N="Y" V="0"/>
            </Row>
            <Row T="RelLineTo" IX="2">
              <Cell N="X" V="0"/>
              <Cell N="Y" V="0"/>
            </Row>
          </Section>
          <Text>
            <cp IX="0"/>
            <pp IX="0"/>
            PK
          </Text>
        </Shape>
        <Shape ID="11" NameU="Attribute.6" IsCustomNameU="1" Name="Attribute.6" IsCustomName="1" Type="Shape" LineStyle="3" FillStyle="3" TextStyle="3">
          <Cell N="PinX" V="0.1771653543307087" U="MM" F="User.PKRightSide"/>
          <Cell N="PinY" V="0.2778032864040799" F="Sheet.12!Height*0.5"/>
          <Cell N="Width" V="0.1850551889882812" F="GUARD(TEXTWIDTH(TheText))"/>
          <Cell N="Height" V="0.5556065728081597" F="GUARD(Sheet.12!Height)"/>
          <Cell N="LocPinX" V="0" F="Width*0"/>
          <Cell N="LocPinY" V="0.2778032864040799" F="Height*IF(OR(THEMEPROP(&quot;Embellishment&quot;),NOT(User.PrimaryKey)),0.5,1)"/>
          <Cell N="Angle" V="0"/>
          <Cell N="FlipX" V="0"/>
          <Cell N="FlipY" V="0"/>
          <Cell N="ResizeMode" V="0"/>
          <Cell N="TxtPinX" V="0" F="Width*0"/>
          <Cell N="TxtPinY" V="0.2778032864040799" F="Height*0.5"/>
          <Cell N="TxtWidth" V="0.1850551889882812" F="Width*1"/>
          <Cell N="TxtHeight" V="0.1667171752929687" F="TEXTHEIGHT(TheText,TxtWidth)"/>
          <Cell N="TxtLocPinX" V="0" F="TxtWidth*0"/>
          <Cell N="TxtLocPinY" V="0.08335858764648436" F="TxtHeight*IF(AND(THEMEPROP(&quot;Embellishment&quot;)&gt;1,User.PrimaryKey),1,0.5)"/>
          <Cell N="TxtAngle" V="0"/>
          <Cell N="NoObjHandles" V="1"/>
          <Cell N="NoCtlHandles" V="1"/>
          <Cell N="HideText" V="1" F="NOT(User.ForeignKey)"/>
          <Cell N="LockWidth" V="1"/>
          <Cell N="LockHeight" V="1"/>
          <Cell N="LockMoveX" V="1"/>
          <Cell N="LockMoveY" V="1"/>
          <Cell N="LockRotate" V="1"/>
          <Cell N="LockTextEdit" V="1"/>
          <Cell N="LockGroup" V="1"/>
          <Cell N="LeftMargin" V="0" U="PT" F="IF(AND(THEMEPROP(&quot;Embellishment&quot;)=1,NOT(User.PrimaryKey)),4PT,0PT)"/>
          <Cell N="RightMargin" V="0"/>
          <Cell N="TopMargin" V="0"/>
          <Cell N="BottomMargin" V="0"/>
          <Cell N="DefaultTabStop" V="0.5905511811023622" U="MM"/>
          <Cell N="Copyright" V="Copyright (c) 2012 Microsoft Corporation.  All rights reserved."/>
          <Section N="User">
            <Row N="PrimaryKey">
              <Cell N="Value" V="0" U="BOOL" F="Sheet.12!User.PrimaryKey"/>
              <Cell N="Prompt" V=""/>
            </Row>
            <Row N="ForeignKey">
              <Cell N="Value" V="0" U="BOOL" F="Sheet.12!User.ForeignKey"/>
              <Cell N="Prompt" V=""/>
            </Row>
            <Row N="ForeignKeyText">
              <Cell N="Value" V="АУ" U="STR" F="IF(AND(THEMEPROP(&quot;Embellishment&quot;)=1,User.PrimaryKey),&quot;,АУ&quot;,&quot;АУ&quot;)"/>
              <Cell N="Prompt" V=""/>
            </Row>
            <Row N="PKRightSide">
              <Cell N="Value" V="0.1771653543307087" U="MM" F="IF(AND(THEMEPROP(&quot;Embellishment&quot;)=1,NOT(User.PrimaryKey)),1.5MM,Sheet.10!PinX+Sheet.10!Width)"/>
              <Cell N="Prompt" V=""/>
            </Row>
          </Section>
          <Section N="Field">
            <Row IX="0">
              <Cell N="Value" V="АУ" U="STR" F="User.ForeignKeyText"/>
              <Cell N="Format" V="@" U="STR" F="FIELDPICTURE(37)"/>
              <Cell N="Type" V="0"/>
              <Cell N="UICat" V="0"/>
              <Cell N="UICod" V="255"/>
              <Cell N="UIFmt" V="37"/>
              <Cell N="Calendar" V="0"/>
              <Cell N="ObjectKind" V="0"/>
            </Row>
          </Section>
          <Section N="Character">
            <Row IX="0">
              <Cell N="Color" V="#000000" F="IF(OR(THEMEPROP(&quot;Embellishment&quot;)=1,NOT(User.PrimaryKey)),Sheet.12!Char.Color,MSOSHADE(FillForegnd,25))"/>
              <Cell N="Size" V="0.1388888888888889" U="PT" F="IF(THEMEPROP(&quot;Embellishment&quot;)=1,12PT,10PT)"/>
            </Row>
          </Section>
          <Section N="Paragraph">
            <Row IX="0">
              <Cell N="IndFirst" V="0" U="MM"/>
              <Cell N="IndLeft" V="0" U="MM"/>
              <Cell N="IndRight" V="0" U="MM"/>
              <Cell N="HorzAlign" V="0"/>
              <Cell N="TextPosAfterBullet" V="0" U="MM"/>
            </Row>
          </Section>
          <Text>
            <cp IX="0"/>
            <pp IX="0"/>
            <fld IX="0">АУ</fld>
          </Text>
        </Shape>
      </Shapes>
    </Shape>
  </Shapes>
</MasterContents>
</file>

<file path=visio/masters/master5.xml><?xml version="1.0" encoding="utf-8"?>
<MasterContents xmlns="http://schemas.microsoft.com/office/visio/2012/main" xmlns:r="http://schemas.openxmlformats.org/officeDocument/2006/relationships" xml:space="preserve">
  <Shapes>
    <Shape ID="5" Type="Group" LineStyle="3" FillStyle="3" TextStyle="3">
      <Cell N="PinX" V="4.473353857138108" U="MM"/>
      <Cell N="PinY" V="3.560424496440993" U="MM"/>
      <Cell N="Width" V="2.952755905511811" U="MM"/>
      <Cell N="Height" V="1.6043" U="MM"/>
      <Cell N="LocPinX" V="1.476377952755906" U="MM" F="Width*0.5"/>
      <Cell N="LocPinY" V="0.80215" U="MM" F="Height*0.5"/>
      <Cell N="Angle" V="0"/>
      <Cell N="FlipX" V="0"/>
      <Cell N="FlipY" V="0"/>
      <Cell N="ResizeMode" V="0"/>
      <Cell N="EventDblClick" V="0" F="OPENTEXTWIN()"/>
      <Cell N="EventDrop" V="0" F="IF(LISTMEMBERCOUNT()=0,DOCMD(2499),0)"/>
      <Cell N="ShapePlaceStyle" V="15"/>
      <Cell N="ShapeSplit" V="1"/>
      <Cell N="DisplayLevel" V="-15000"/>
      <Cell N="NoObjHandles" V="1"/>
      <Cell N="ObjType" V="1"/>
      <Cell N="NoProofing" V="1"/>
      <Cell N="LockWidth" V="1"/>
      <Cell N="LockHeight" V="1"/>
      <Cell N="LockRotate" V="1"/>
      <Cell N="LockGroup" V="1"/>
      <Cell N="IsTextEditTarget" V="0"/>
      <Cell N="HelpTopic" V="Vis_PRXY.chm!#60395"/>
      <Cell N="Copyright" V="Copyright (c) 2012 Microsoft Corporation.  All rights reserved."/>
      <Cell N="DefaultTabStop" V="0.5905511811023622" U="MM"/>
      <Section N="User">
        <Row N="msvStructureType">
          <Cell N="Value" V="List" U="STR"/>
          <Cell N="Prompt" V=""/>
        </Row>
        <Row N="msvSDContainerResize">
          <Cell N="Value" V="2"/>
          <Cell N="Prompt" V=""/>
        </Row>
        <Row N="msvSDListAlignment">
          <Cell N="Value" V="0"/>
          <Cell N="Prompt" V=""/>
        </Row>
        <Row N="msvSDListDirection">
          <Cell N="Value" V="2"/>
          <Cell N="Prompt" V=""/>
        </Row>
        <Row N="msvSDListItemMaster1">
          <Cell N="Value" V="254" F="USE(&quot;Primary Key Attribute&quot;)"/>
          <Cell N="Prompt" V=""/>
        </Row>
        <Row N="msvSDListItemMaster2">
          <Cell N="Value" V="254" F="USE(&quot;Primary Key Separator&quot;)"/>
          <Cell N="Prompt" V=""/>
        </Row>
        <Row N="msvSDListItemMaster3">
          <Cell N="Value" V="254" F="USE(&quot;Attribute&quot;)"/>
          <Cell N="Prompt" V=""/>
        </Row>
        <Row N="msvSDListItemMaster4">
          <Cell N="Value" V="254" F="USE(&quot;Attribute&quot;)"/>
          <Cell N="Prompt" V=""/>
        </Row>
        <Row N="msvShapeCategories">
          <Cell N="Value" V="Database;DbEntity" U="STR"/>
          <Cell N="Prompt" V=""/>
        </Row>
        <Row N="msvSDListRequiredCategories">
          <Cell N="Value" V="DbListItem" U="STR"/>
          <Cell N="Prompt" V=""/>
        </Row>
        <Row N="msvSDContainerMargin">
          <Cell N="Value" V="0" U="MM" F="IF(THEMEPROP(&quot;Embellishment&quot;)=1,0,0MM)"/>
          <Cell N="Prompt" V=""/>
        </Row>
        <Row N="msvSDListSpacing">
          <Cell N="Value" V="0" U="MM" F="IF(THEMEPROP(&quot;Embellishment&quot;)=1,0,0MM)"/>
          <Cell N="Prompt" V=""/>
        </Row>
        <Row N="ShowType">
          <Cell N="Value" V="1" U="BOOL"/>
          <Cell N="Prompt" V=""/>
        </Row>
        <Row N="WidthMin">
          <Cell N="Value" V="1.555" U="MM"/>
          <Cell N="Prompt" V=""/>
        </Row>
        <Row N="TypeWidth">
          <Cell N="Value" V="0.7086614173228347" U="MM" F="Width-Controls.Row_2"/>
          <Cell N="Prompt" V=""/>
        </Row>
        <Row N="TypeWidthMin">
          <Cell N="Value" V="0"/>
          <Cell N="Prompt" V=""/>
        </Row>
        <Row N="Test">
          <Cell N="Value" V="0" U="BOOL"/>
          <Cell N="Prompt" V=""/>
        </Row>
        <Row N="EntityName">
          <Cell N="Value" V="Имя объекта" U="STR" F="IF(LEN(INDEX(1,SHAPETEXT(Sheet.9!TheText),&quot;.&quot;))&gt;0,INDEX(1,SHAPETEXT(Sheet.9!TheText),&quot;.&quot;),SHAPETEXT(Sheet.9!TheText))"/>
          <Cell N="Prompt" V=""/>
        </Row>
        <Row N="EntityNameSpace">
          <Cell N="Value" V="Имя объекта" U="STR" F="IF(LEN(INDEX(0,SHAPETEXT(Sheet.9!TheText),&quot;.&quot;))&gt;0,INDEX(0,SHAPETEXT(Sheet.9!TheText),&quot;.&quot;),&quot;&quot;)"/>
          <Cell N="Prompt" V=""/>
        </Row>
        <Row N="visVersion">
          <Cell N="Value" V="15"/>
          <Cell N="Prompt" V=""/>
        </Row>
      </Section>
      <Section N="Actions">
        <Row N="Row_1">
          <Cell N="Menu" V="Показать типы атрибутов"/>
          <Cell N="Action" V="0" F="SETF(GetRef(User.ShowType),NOT(User.ShowType))"/>
          <Cell N="Checked" V="1" F="User.ShowType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</Section>
      <Section N="Control">
        <Row N="Row_1">
          <Cell N="X" V="2.952755905511811" U="MM" F="BOUND(IF(User.ShowType,75MM,65MM)*DropOnPageScale,0,User.Test,IF(User.ShowType,40MM,25MM),2540MM,NOT(User.Test),User.WidthMin+User.msvSDContainerMargin*2,2540MM)"/>
          <Cell N="Y" V="0.80215" U="MM" F="Height*0.5"/>
          <Cell N="XDyn" V="2.952755905511811" U="MM" F="Controls.Row_1"/>
          <Cell N="YDyn" V="0.80215" U="MM" F="Controls.Row_1.Y"/>
          <Cell N="XCon" V="2"/>
          <Cell N="YCon" V="1"/>
          <Cell N="CanGlue" V="0"/>
          <Cell N="Prompt" V="Изменить размер списка"/>
        </Row>
        <Row N="Row_2">
          <Cell N="X" V="2.244094488188976" U="MM" F="BOUND(Width-18MM,0,User.Test,25MM,Width-12MM,NOT(User.Test),25MM,Width-User.TypeWidthMin)"/>
          <Cell N="Y" V="0" U="MM" F="Height*0"/>
          <Cell N="XDyn" V="2.244094488188976" U="MM" F="Controls.Row_2"/>
          <Cell N="YDyn" V="0" U="MM" F="Controls.Row_2.Y"/>
          <Cell N="XCon" V="4" F="IF(User.ShowType,4,9)"/>
          <Cell N="YCon" V="1"/>
          <Cell N="CanGlue" V="0"/>
          <Cell N="Prompt" V="Найти разделитель типов"/>
        </Row>
      </Section>
      <Section N="Connection">
        <Row T="Connection" IX="0">
          <Cell N="X" V="0"/>
          <Cell N="Y" V="0.80215" U="MM" F="Height*0.5"/>
          <Cell N="DirX" V="0"/>
          <Cell N="DirY" V="0"/>
          <Cell N="Type" V="0"/>
          <Cell N="AutoGen" V="0"/>
          <Cell N="Prompt" V="" F="No Formula"/>
        </Row>
        <Row T="Connection" IX="1">
          <Cell N="X" V="2.952755905511811" U="MM" F="Width*1"/>
          <Cell N="Y" V="0.80215" U="MM" F="Height*0.5"/>
          <Cell N="DirX" V="0"/>
          <Cell N="DirY" V="0"/>
          <Cell N="Type" V="0"/>
          <Cell N="AutoGen" V="0"/>
          <Cell N="Prompt" V="" F="No Formula"/>
        </Row>
        <Row T="Connection" IX="2">
          <Cell N="X" V="1.476377952755906" U="MM" F="Width*0.5"/>
          <Cell N="Y" V="0" U="MM" F="Height*0"/>
          <Cell N="DirX" V="0"/>
          <Cell N="DirY" V="0"/>
          <Cell N="Type" V="0"/>
          <Cell N="AutoGen" V="0"/>
          <Cell N="Prompt" V="" F="No Formula"/>
        </Row>
        <Row T="Connection" IX="3">
          <Cell N="X" V="1.476377952755906" U="MM" F="Width*0.5"/>
          <Cell N="Y" V="1.6043" U="MM" F="Height*1"/>
          <Cell N="DirX" V="0"/>
          <Cell N="DirY" V="0"/>
          <Cell N="Type" V="0"/>
          <Cell N="AutoGen" V="0"/>
          <Cell N="Prompt" V="" F="No Formula"/>
        </Row>
      </Section>
      <Section N="Paragraph">
        <Row IX="0">
          <Cell N="IndFirst" V="0" U="MM"/>
          <Cell N="IndLeft" V="0" U="MM"/>
          <Cell N="IndRight" V="0" U="MM"/>
          <Cell N="TextPosAfterBullet" V="0" U="MM"/>
        </Row>
      </Section>
      <Shapes>
        <Shape ID="6" Type="Shape" LineStyle="3" FillStyle="3" TextStyle="3">
          <Cell N="PinX" V="1.476377952755906" U="MM" F="Sheet.5!Width*0.5"/>
          <Cell N="PinY" V="1.6043" U="MM" F="Sheet.5!Height*1"/>
          <Cell N="Width" V="2.952755905511811" U="MM" F="GUARD(Sheet.5!Width+User.EmblOffset*2)"/>
          <Cell N="Height" V="0" F="GUARD(User.EmblOffset)"/>
          <Cell N="LocPinX" V="1.476377952755906" U="MM" F="Width*0.5"/>
          <Cell N="LocPinY" V="0" F="Height*1"/>
          <Cell N="Angle" V="0"/>
          <Cell N="FlipX" V="0"/>
          <Cell N="FlipY" V="0"/>
          <Cell N="ResizeMode" V="0"/>
          <Cell N="NoObjHandles" V="1"/>
          <Cell N="NoProofing" V="1"/>
          <Cell N="LockWidth" V="1"/>
          <Cell N="LockHeight" V="1"/>
          <Cell N="LockMoveX" V="1"/>
          <Cell N="LockMoveY" V="1"/>
          <Cell N="LockRotate" V="1"/>
          <Cell N="LockGroup" V="1"/>
          <Cell N="FillForegnd" V="#ffffff" F="GUARD(RGB(255,255,255))"/>
          <Cell N="FillGradientEnabled" V="0" F="GUARD(0)"/>
          <Cell N="DefaultTabStop" V="0.5905511811023622" U="MM"/>
          <Cell N="Copyright" V="Copyright (c) 2012 Microsoft Corporation.  All rights reserved."/>
          <Section N="User">
            <Row N="EmblOffset">
              <Cell N="Value" V="0" F="IF(THEMEPROP(&quot;Embellishment&quot;)=3,1.5MM,0)"/>
              <Cell N="Prompt" V="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Section N="Geometry" IX="0">
            <Cell N="NoFill" V="0"/>
            <Cell N="NoLine" V="0"/>
            <Cell N="NoShow" V="0"/>
            <Cell N="NoSnap" V="0"/>
            <Cell N="NoQuickDrag" V="0"/>
            <Row T="MoveTo" IX="1">
              <Cell N="X" V="0" U="MM" F="Width*0"/>
              <Cell N="Y" V="0" F="Height*0"/>
            </Row>
            <Row T="LineTo" IX="2">
              <Cell N="X" V="2.952755905511811" U="MM" F="Width*1"/>
              <Cell N="Y" V="0" F="Height*0"/>
            </Row>
            <Row T="LineTo" IX="3">
              <Cell N="X" V="2.952755905511811" U="MM" F="Width-Height"/>
              <Cell N="Y" V="0" F="Height*1"/>
            </Row>
            <Row T="LineTo" IX="4">
              <Cell N="X" V="0" F="Height*1"/>
              <Cell N="Y" V="0" F="Height*1"/>
            </Row>
            <Row T="LineTo" IX="5">
              <Cell N="X" V="0" U="MM" F="Geometry1.X1"/>
              <Cell N="Y" V="0" F="Geometry1.Y1"/>
            </Row>
          </Section>
        </Shape>
        <Shape ID="7" Type="Shape" LineStyle="3" FillStyle="3" TextStyle="3">
          <Cell N="PinX" V="1.476377952755906" U="MM" F="Sheet.5!Width*0.5"/>
          <Cell N="PinY" V="0.80215" U="MM" F="Sheet.5!Height*0.5"/>
          <Cell N="Width" V="2.952755905511811" U="MM" F="Sheet.5!Width*1"/>
          <Cell N="Height" V="1.6043" U="MM" F="Sheet.5!Height*1"/>
          <Cell N="LocPinX" V="1.476377952755906" U="MM" F="Width*0.5"/>
          <Cell N="LocPinY" V="0.80215" U="MM" F="Height*0.5"/>
          <Cell N="Angle" V="0"/>
          <Cell N="FlipX" V="0"/>
          <Cell N="FlipY" V="0"/>
          <Cell N="ResizeMode" V="0"/>
          <Cell N="LockMoveX" V="1"/>
          <Cell N="LockMoveY" V="1"/>
          <Cell N="LockRotate" V="1"/>
          <Cell N="LockGroup" V="1"/>
          <Cell N="NoObjHandles" V="1"/>
          <Cell N="NoProofing" V="1"/>
          <Cell N="FillForegnd" V="#f2f2f2" F="MSOTINT(RGB(255,255,255),IF(THEMEPROP(&quot;Embellishment&quot;)=1,0,-5))"/>
          <Cell N="FillGradientEnabled" V="Themed" F="IF(THEMEPROP(&quot;Embellishment&quot;)=1,0,THEMEVAL())"/>
          <Cell N="DefaultTabStop" V="0.5905511811023622" U="MM"/>
          <Cell N="Copyright" V="Copyright (c) 2012 Microsoft Corporation.  All rights reserved."/>
          <Section N="FillGradient">
            <Row IX="0">
              <Cell N="GradientStopColor" V="#d8d8d8" F="THEMECBV(RGB(216,216,216),1)"/>
            </Row>
            <Row IX="1">
              <Cell N="GradientStopColor" V="#d8d8d8" F="THEMECBV(RGB(216,216,216),2)"/>
            </Row>
            <Row IX="2">
              <Cell N="GradientStopColor" V="#d8d8d8" F="THEMECBV(RGB(216,216,216),3)"/>
            </Row>
            <Row IX="3">
              <Cell N="GradientStopColor" V="#d8d8d8" F="THEMECBV(RGB(216,216,216),4)"/>
            </Row>
            <Row IX="4">
              <Cell N="GradientStopColor" V="#d8d8d8" F="THEMECBV(RGB(216,216,216),5)"/>
            </Row>
            <Row IX="5">
              <Cell N="GradientStopColor" V="#d8d8d8" F="THEMECBV(RGB(216,216,216),6)"/>
            </Row>
            <Row IX="6">
              <Cell N="GradientStopColor" V="#d8d8d8" F="THEMECBV(RGB(216,216,216),7)"/>
            </Row>
            <Row IX="7">
              <Cell N="GradientStopColor" V="#d8d8d8" F="THEMECBV(RGB(216,216,216),8)"/>
            </Row>
            <Row IX="8">
              <Cell N="GradientStopColor" V="#d8d8d8" F="THEMECBV(RGB(216,216,216),9)"/>
            </Row>
            <Row IX="9">
              <Cell N="GradientStopColor" V="#d8d8d8" F="THEMECBV(RGB(216,216,216),10)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Section N="Geometry" IX="0">
            <Cell N="NoFill" V="0"/>
            <Cell N="NoLine" V="0"/>
            <Cell N="NoShow" V="0"/>
            <Cell N="NoSnap" V="0"/>
            <Cell N="NoQuickDrag" V="0"/>
            <Row T="MoveTo" IX="1">
              <Cell N="X" V="0" U="MM" F="Width*0"/>
              <Cell N="Y" V="0" U="MM" F="Height*0"/>
            </Row>
            <Row T="LineTo" IX="2">
              <Cell N="X" V="2.952755905511811" U="MM" F="Width*1"/>
              <Cell N="Y" V="0" U="MM" F="Height*0"/>
            </Row>
            <Row T="LineTo" IX="3">
              <Cell N="X" V="2.952755905511811" U="MM" F="Width*1"/>
              <Cell N="Y" V="1.6043" U="MM" F="Height*1"/>
            </Row>
            <Row T="LineTo" IX="4">
              <Cell N="X" V="0" U="MM" F="Width*0"/>
              <Cell N="Y" V="1.6043" U="MM" F="Height*1"/>
            </Row>
            <Row T="LineTo" IX="5">
              <Cell N="X" V="0" U="MM" F="Geometry1.X1"/>
              <Cell N="Y" V="0" U="MM" F="Geometry1.Y1"/>
            </Row>
          </Section>
        </Shape>
        <Shape ID="8" Type="Shape" LineStyle="3" FillStyle="3" TextStyle="3">
          <Cell N="PinX" V="2.244094488188976" U="MM" F="(BeginX+EndX)/2"/>
          <Cell N="PinY" V="0.5856145669291339" U="MM" F="(BeginY+EndY)/2"/>
          <Cell N="Width" V="1.171229133858268" U="MM" F="SQRT((EndX-BeginX)^2+(EndY-BeginY)^2)"/>
          <Cell N="Height" V="0" U="MM"/>
          <Cell N="LocPinX" V="0.5856145669291339" U="MM" F="Width*0.5"/>
          <Cell N="LocPinY" V="0" U="MM" F="Height*0.5"/>
          <Cell N="Angle" V="-1.570796326794897" F="ATAN2(EndY-BeginY,EndX-BeginX)"/>
          <Cell N="FlipX" V="0"/>
          <Cell N="FlipY" V="0"/>
          <Cell N="ResizeMode" V="0"/>
          <Cell N="BeginX" V="2.244094488188976" U="MM" F="User.ControlsX"/>
          <Cell N="BeginY" V="1.171229133858268" U="MM" F="Sheet.9!PinY-Sheet.9!Height-User.ContainerMargin"/>
          <Cell N="EndX" V="2.244094488188976" U="MM" F="User.ControlsX"/>
          <Cell N="EndY" V="0" U="MM" F="User.ContainerMargin"/>
          <Cell N="TextBkgnd" V="#ffffff" F="THEMEGUARD(THEMEVAL(&quot;BackgroundColor&quot;)+1)"/>
          <Cell N="DefaultTabStop" V="0.5905511811023622" U="MM"/>
          <Cell N="NoObjHandles" V="1"/>
          <Cell N="NoProofing" V="1"/>
          <Cell N="QuickStyleLineMatrix" V="1"/>
          <Cell N="QuickStyleFillMatrix" V="1"/>
          <Cell N="QuickStyleEffectsMatrix" V="1"/>
          <Cell N="QuickStyleFontMatrix" V="1"/>
          <Cell N="LockWidth" V="1"/>
          <Cell N="LockHeight" V="1"/>
          <Cell N="LockMoveX" V="1"/>
          <Cell N="LockMoveY" V="1"/>
          <Cell N="LockRotate" V="1"/>
          <Cell N="LockGroup" V="1"/>
          <Cell N="ShdwPattern" V="0"/>
          <Cell N="LineGradientEnabled" V="0"/>
          <Cell N="LinePattern" V="23"/>
          <Cell N="Copyright" V="Copyright (c) 2012 Microsoft Corporation.  All rights reserved."/>
          <Section N="User">
            <Row N="ContainerMargin">
              <Cell N="Value" V="0" U="MM" F="Sheet.5!User.msvSDContainerMargin"/>
              <Cell N="Prompt" V=""/>
            </Row>
            <Row N="ControlsX">
              <Cell N="Value" V="2.244094488188976" U="MM" F="Sheet.5!Controls.Row_2"/>
              <Cell N="Prompt" V="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Section N="Geometry" IX="0">
            <Cell N="NoFill" V="1"/>
            <Cell N="NoLine" V="0"/>
            <Cell N="NoShow" V="0" F="NOT(AND(Sheet.5!User.ShowType,THEMEPROP(&quot;Embellishment&quot;)=2))"/>
            <Cell N="NoSnap" V="0"/>
            <Cell N="NoQuickDrag" V="0"/>
            <Row T="MoveTo" IX="1">
              <Cell N="X" V="0" U="MM" F="Width*0"/>
              <Cell N="Y" V="0"/>
            </Row>
            <Row T="LineTo" IX="2">
              <Cell N="X" V="1.171229133858268" U="MM" F="Width*1"/>
              <Cell N="Y" V="0"/>
            </Row>
          </Section>
        </Shape>
        <Shape ID="9" Type="Shape" LineStyle="3" FillStyle="3" TextStyle="3">
          <Cell N="PinX" V="1.476377952755906" U="MM" F="Sheet.5!Width*0.5"/>
          <Cell N="PinY" V="1.6043" U="MM" F="Sheet.5!Height-User.EmblOffset"/>
          <Cell N="Width" V="2.952755905511811" U="MM" F="GUARD(Sheet.5!Width+User.EmblOffset*2)"/>
          <Cell N="Height" V="0.4330708661417323" U="MM" F="GUARD(MAX(11MM,TEXTHEIGHT(TheText,Width)))"/>
          <Cell N="LocPinX" V="1.476377952755906" U="MM" F="Width*0.5"/>
          <Cell N="LocPinY" V="0.4330708661417323" U="MM" F="Height*1"/>
          <Cell N="Angle" V="0"/>
          <Cell N="FlipX" V="0"/>
          <Cell N="FlipY" V="0"/>
          <Cell N="ResizeMode" V="0"/>
          <Cell N="NoObjHandles" V="1"/>
          <Cell N="NoProofing" V="1"/>
          <Cell N="LockWidth" V="1"/>
          <Cell N="LockHeight" V="1"/>
          <Cell N="LockMoveX" V="1"/>
          <Cell N="LockMoveY" V="1"/>
          <Cell N="LockRotate" V="1"/>
          <Cell N="LockGroup" V="1"/>
          <Cell N="EventDblClick" V="0" F="OPENTEXTWIN()"/>
          <Cell N="FillForegnd" V="#ffffff" F="MSOTINT(THEMEVAL(),IF(THEMEPROP(&quot;Embellishment&quot;)=3,-25,0))"/>
          <Cell N="ShdwForegnd" V="0" F="IF(THEMEPROP(&quot;Embellishment&quot;)=3,THEMEVAL(),0)"/>
          <Cell N="ShdwPattern" V="0" F="IF(THEMEPROP(&quot;Embellishment&quot;)=3,THEMEVAL(),0)"/>
          <Cell N="DefaultTabStop" V="0.5905511811023622" U="MM"/>
          <Cell N="Copyright" V="Copyright (c) 2012 Microsoft Corporation.  All rights reserved."/>
          <Section N="User">
            <Row N="msvStructureType">
              <Cell N="Value" V="Heading" U="STR"/>
              <Cell N="Prompt" V=""/>
            </Row>
            <Row N="msvSDContainerHeadingEdge">
              <Cell N="Value" V="Bottom" U="STR"/>
              <Cell N="Prompt" V=""/>
            </Row>
            <Row N="EmblOffset">
              <Cell N="Value" V="0" F="IF(THEMEPROP(&quot;Embellishment&quot;)=3,1.5MM,0)"/>
              <Cell N="Prompt" V=""/>
            </Row>
          </Section>
          <Section N="Character">
            <Row IX="0">
              <Cell N="Style" V="0" F="GUARD(0)"/>
              <Cell N="Size" V="0.1666666666666667" U="PT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Section N="Geometry" IX="0">
            <Cell N="NoFill" V="0"/>
            <Cell N="NoLine" V="0"/>
            <Cell N="NoShow" V="0"/>
            <Cell N="NoSnap" V="0"/>
            <Cell N="NoQuickDrag" V="0"/>
            <Row T="MoveTo" IX="1">
              <Cell N="X" V="0" U="MM" F="Width*0"/>
              <Cell N="Y" V="0" U="MM" F="Height*0"/>
            </Row>
            <Row T="LineTo" IX="2">
              <Cell N="X" V="2.952755905511811" U="MM" F="Width*1"/>
              <Cell N="Y" V="0" U="MM" F="Height*0"/>
            </Row>
            <Row T="LineTo" IX="3">
              <Cell N="X" V="2.952755905511811" U="MM" F="Width*1"/>
              <Cell N="Y" V="0.4330708661417323" U="MM" F="Height*1"/>
            </Row>
            <Row T="LineTo" IX="4">
              <Cell N="X" V="0" U="MM" F="Width*0"/>
              <Cell N="Y" V="0.4330708661417323" U="MM" F="Height*1"/>
            </Row>
            <Row T="LineTo" IX="5">
              <Cell N="X" V="0" U="MM" F="Geometry1.X1"/>
              <Cell N="Y" V="0" U="MM" F="Geometry1.Y1"/>
            </Row>
          </Section>
          <Text>
            <cp IX="0"/>
            <pp IX="0"/>
            Имя объекта
          </Text>
        </Shape>
      </Shapes>
    </Shape>
  </Shapes>
</MasterContents>
</file>

<file path=visio/masters/master6.xml><?xml version="1.0" encoding="utf-8"?>
<MasterContents xmlns="http://schemas.microsoft.com/office/visio/2012/main" xmlns:r="http://schemas.openxmlformats.org/officeDocument/2006/relationships" xml:space="preserve">
  <Shapes>
    <Shape ID="5" Type="Group" LineStyle="7" FillStyle="7" TextStyle="7">
      <Cell N="PinX" V="2.021322638504052" F="GUARD((BeginX+EndX)/2)"/>
      <Cell N="PinY" V="1.999772268741356" F="GUARD((BeginY+EndY)/2)"/>
      <Cell N="Width" V="0.984251968503937" F="GUARD(EndX-BeginX)"/>
      <Cell N="Height" V="-1.023622047244094" F="GUARD(EndY-BeginY)"/>
      <Cell N="LocPinX" V="0.4921259842519685" F="GUARD(Width*0.5)"/>
      <Cell N="LocPinY" V="-0.5118110236220472" F="GUARD(Height*0.5)"/>
      <Cell N="Angle" V="0" F="GUARD(0DA)"/>
      <Cell N="FlipX" V="0" F="GUARD(FALSE)"/>
      <Cell N="FlipY" V="0" F="GUARD(FALSE)"/>
      <Cell N="ResizeMode" V="0"/>
      <Cell N="BeginX" V="1.529196654252083"/>
      <Cell N="BeginY" V="2.511583292363403"/>
      <Cell N="EndX" V="2.51344862275602"/>
      <Cell N="EndY" V="1.487961245119309"/>
      <Cell N="LayerMember" V="0"/>
      <Cell N="EventDblClick" V="0" F="OPENTEXTWIN()"/>
      <Cell N="TxtPinX" V="0" F="SETATREF(Controls.TextPosition)"/>
      <Cell N="TxtPinY" V="-1.003937007874016" F="SETATREF(Controls.TextPosition.Y)"/>
      <Cell N="TxtWidth" V="0.5555555555555556" F="MAX(TEXTWIDTH(TheText),5*Char.Size)"/>
      <Cell N="TxtHeight" V="0.2444444444444444" F="TEXTHEIGHT(TheText,TxtWidth)"/>
      <Cell N="TxtLocPinX" V="0.2777777777777778" F="TxtWidth*0.5"/>
      <Cell N="TxtLocPinY" V="0.1222222222222222" F="TxtHeight*0.5"/>
      <Cell N="TxtAngle" V="0"/>
      <Cell N="LockHeight" V="1"/>
      <Cell N="LockCalcWH" V="1"/>
      <Cell N="HelpTopic" V="Vis_PRXY.chm!#60844"/>
      <Cell N="Copyright" V="Copyright (c) 2012 Microsoft Corporation.  All rights reserved."/>
      <Cell N="NoAlignBox" V="1"/>
      <Cell N="DynFeedback" V="2"/>
      <Cell N="GlueType" V="2"/>
      <Cell N="BegTrigger" V="1" F="_XFTRIGGER(EventXFMod)"/>
      <Cell N="EndTrigger" V="1" F="_XFTRIGGER(EventXFMod)"/>
      <Cell N="ObjType" V="2"/>
      <Cell N="NoLiveDynamics" V="1"/>
      <Cell N="NoProofing" V="1"/>
      <Cell N="ShapeSplittable" V="1"/>
      <Cell N="LinePattern" V="1" F="GUARD(IF(User.Identifying,1,2))"/>
      <Cell N="BeginArrow" V="29"/>
      <Cell N="EndArrow" V="25"/>
      <Cell N="QuickStyleVariation" V="2"/>
      <Cell N="DefaultTabStop" V="0.5905511811023622" U="MM"/>
      <Section N="Control">
        <Row N="TextPosition">
          <Cell N="X" V="0"/>
          <Cell N="Y" V="-1.003937007874016"/>
          <Cell N="XDyn" V="0" F="Controls.TextPosition"/>
          <Cell N="YDyn" V="-1.003937007874016" F="Controls.TextPosition.Y"/>
          <Cell N="XCon" V="5" F="IF(OR(STRSAME(SHAPETEXT(TheText),&quot;&quot;),HideText),5,0)"/>
          <Cell N="YCon" V="0"/>
          <Cell N="CanGlue" V="0"/>
          <Cell N="Prompt" V="Изменить положение текста"/>
        </Row>
      </Section>
      <Section N="User">
        <Row N="visVersion">
          <Cell N="Value" V="15"/>
          <Cell N="Prompt" V=""/>
        </Row>
        <Row N="RelationshipName">
          <Cell N="Value" V="" U="STR" F="SHAPETEXT(TheText)"/>
          <Cell N="Prompt" V=""/>
        </Row>
        <Row N="msvShapeCategories">
          <Cell N="Value" V="Database;DbRelationship" U="STR"/>
          <Cell N="Prompt" V=""/>
        </Row>
        <Row N="ShowMulti">
          <Cell N="Value" V="0"/>
          <Cell N="Prompt" V=""/>
        </Row>
        <Row N="Identifying">
          <Cell N="Value" V="1"/>
          <Cell N="Prompt" V=""/>
        </Row>
        <Row N="DXBegin">
          <Cell N="Value" V="0" U="DL" F="(PinX-LocPinX+Connections.X1)-BeginX"/>
          <Cell N="Prompt" V=""/>
        </Row>
        <Row N="DYBegin">
          <Cell N="Value" V="-0.03011811023622046" U="DL" F="(PinY-LocPinY+Connections.Y1)-BeginY"/>
          <Cell N="Prompt" V=""/>
        </Row>
        <Row N="DXEnd">
          <Cell N="Value" V="0.03011811023622091" U="DL" F="EndX-(PinX-LocPinX+Connections.X2)"/>
          <Cell N="Prompt" V=""/>
        </Row>
        <Row N="DYEnd">
          <Cell N="Value" V="0" U="DL" F="EndY-(PinY-LocPinY+Connections.Y2)"/>
          <Cell N="Prompt" V=""/>
        </Row>
        <Row N="BeginAngle">
          <Cell N="Value" V="-1.570796326794897" U="DA" F="ATAN2(User.DYBegin,User.DXBegin)"/>
          <Cell N="Prompt" V=""/>
        </Row>
        <Row N="EndAngle">
          <Cell N="Value" V="0" U="DA" F="ATAN2(User.DYEnd,User.DXEnd)"/>
          <Cell N="Prompt" V=""/>
        </Row>
      </Section>
      <Section N="Actions">
        <Row N="Row_1">
          <Cell N="Menu" V="Показать кратность"/>
          <Cell N="Action" V="0" F="SETF(GetRef(User.ShowMulti),NOT(User.ShowMulti))"/>
          <Cell N="Checked" V="0" F="User.ShowMulti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  <Row N="Row_2">
          <Cell N="Menu" V="Задать символ начала"/>
          <Cell N="Action" V="0" F="&quot;&quot;"/>
          <Cell N="Checked" V="0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  <Row N="Row_3">
          <Cell N="Menu" V="По умолчанию"/>
          <Cell N="Action" V="0" F="SETF(GetRef(BeginArrow),0)"/>
          <Cell N="Checked" V="0" F="BeginArrow=0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4">
          <Cell N="Menu" V="0 или более"/>
          <Cell N="Action" V="0" F="SETF(GetRef(BeginArrow),29)"/>
          <Cell N="Checked" V="1" F="BeginArrow=29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5">
          <Cell N="Menu" V="1 или более"/>
          <Cell N="Action" V="0" F="SETF(GetRef(BeginArrow),28)"/>
          <Cell N="Checked" V="0" F="BeginArrow=28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6">
          <Cell N="Menu" V="1 и только 1"/>
          <Cell N="Action" V="0" F="SETF(GetRef(BeginArrow),25)"/>
          <Cell N="Checked" V="0" F="BeginArrow=25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7">
          <Cell N="Menu" V="0 или 1"/>
          <Cell N="Action" V="0" F="SETF(GetRef(BeginArrow),30)"/>
          <Cell N="Checked" V="0" F="BeginArrow=30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8">
          <Cell N="Menu" V="Задать символ окончания"/>
          <Cell N="Action" V="0" F="&quot;&quot;"/>
          <Cell N="Checked" V="0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  <Row N="Row_9">
          <Cell N="Menu" V="По умолчанию"/>
          <Cell N="Action" V="0" F="SETF(GetRef(EndArrow),&quot;THEMEVAL()&quot;)"/>
          <Cell N="Checked" V="0" F="EndArrow=0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10">
          <Cell N="Menu" V="0 или более"/>
          <Cell N="Action" V="0" F="SETF(GetRef(EndArrow),29)"/>
          <Cell N="Checked" V="0" F="EndArrow=29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11">
          <Cell N="Menu" V="1 или более"/>
          <Cell N="Action" V="0" F="SETF(GetRef(EndArrow),28)"/>
          <Cell N="Checked" V="0" F="EndArrow=28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12">
          <Cell N="Menu" V="1 и только 1"/>
          <Cell N="Action" V="0" F="SETF(GetRef(EndArrow),25)"/>
          <Cell N="Checked" V="1" F="EndArrow=25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13">
          <Cell N="Menu" V="0 или 1"/>
          <Cell N="Action" V="0" F="SETF(GetRef(EndArrow),30)"/>
          <Cell N="Checked" V="0" F="EndArrow=30"/>
          <Cell N="Disabled" V="0"/>
          <Cell N="ReadOnly" V="0"/>
          <Cell N="Invisible" V="0"/>
          <Cell N="BeginGroup" V="1"/>
          <Cell N="FlyoutChild" V="1"/>
          <Cell N="TagName" V=""/>
          <Cell N="ButtonFace" V=""/>
          <Cell N="SortKey" V=""/>
        </Row>
        <Row N="Row_14">
          <Cell N="Menu" V="Задать идентификацию"/>
          <Cell N="Action" V="0" F="SETF(GetRef(User.Identifying),NOT(User.Identifying))"/>
          <Cell N="Checked" V="1" F="User.Identifying"/>
          <Cell N="Disabled" V="0"/>
          <Cell N="ReadOnly" V="0"/>
          <Cell N="Invisible" V="0"/>
          <Cell N="BeginGroup" V="0"/>
          <Cell N="FlyoutChild" V="0"/>
          <Cell N="TagName" V=""/>
          <Cell N="ButtonFace" V=""/>
          <Cell N="SortKey" V=""/>
        </Row>
      </Section>
      <Section N="Connection">
        <Row T="Connection" IX="0">
          <Cell N="X" V="0"/>
          <Cell N="Y" V="-0.03011811023622046"/>
          <Cell N="DirX" V="0"/>
          <Cell N="DirY" V="0"/>
          <Cell N="Type" V="0"/>
          <Cell N="AutoGen" V="0"/>
          <Cell N="Prompt" V="" F="No Formula"/>
        </Row>
        <Row T="Connection" IX="1">
          <Cell N="X" V="0.9541338582677161"/>
          <Cell N="Y" V="-1.023622047244094"/>
          <Cell N="DirX" V="0"/>
          <Cell N="DirY" V="0"/>
          <Cell N="Type" V="0"/>
          <Cell N="AutoGen" V="0"/>
          <Cell N="Prompt" V="" F="No Formula"/>
        </Row>
      </Section>
      <Section N="Paragraph">
        <Row IX="0">
          <Cell N="IndFirst" V="0" U="MM"/>
          <Cell N="IndLeft" V="0" U="MM"/>
          <Cell N="IndRight" V="0" U="MM"/>
          <Cell N="TextPosAfterBullet" V="0" U="MM"/>
        </Row>
      </Section>
      <Section N="Geometry" IX="0">
        <Cell N="NoFill" V="1"/>
        <Cell N="NoLine" V="0"/>
        <Cell N="NoShow" V="0"/>
        <Cell N="NoSnap" V="0"/>
        <Cell N="NoQuickDrag" V="0"/>
        <Row T="MoveTo" IX="1">
          <Cell N="X" V="0"/>
          <Cell N="Y" V="0"/>
        </Row>
        <Row T="LineTo" IX="2">
          <Cell N="X" V="0"/>
          <Cell N="Y" V="-1.023622047244094"/>
        </Row>
        <Row T="LineTo" IX="3">
          <Cell N="X" V="0.984251968503937"/>
          <Cell N="Y" V="-1.023622047244094"/>
        </Row>
      </Section>
      <Shapes>
        <Shape ID="6" Type="Shape" LineStyle="3" FillStyle="3" TextStyle="3">
          <Cell N="PinX" V="0.06959712413253433" U="MM" F="User.Con1X+COS(User.BeginAngle+45DEG)*2.5MM"/>
          <Cell N="PinY" V="-0.09971523436875454" U="MM" F="User.Con1Y+SIN(User.BeginAngle+45DEG)*2.5MM"/>
          <Cell N="Width" V="0.1764835642324219" F="GUARD(TEXTWIDTH(TheText))"/>
          <Cell N="Height" V="0.1333828247070313" F="GUARD(TEXTHEIGHT(TheText,Width))"/>
          <Cell N="LocPinX" V="0" F="Width*IF(PinX&lt;User.Con1X,1,0)"/>
          <Cell N="LocPinY" V="0.1333828247070313" F="Height*IF(PinY&lt;User.Con1Y,1,0)"/>
          <Cell N="Angle" V="0"/>
          <Cell N="FlipX" V="0"/>
          <Cell N="FlipY" V="0"/>
          <Cell N="ResizeMode" V="0"/>
          <Cell N="EventDblClick" V="0" F="OPENTEXTWIN()"/>
          <Cell N="LeftMargin" V="0"/>
          <Cell N="RightMargin" V="0"/>
          <Cell N="TopMargin" V="0"/>
          <Cell N="BottomMargin" V="0"/>
          <Cell N="DefaultTabStop" V="0.5905511811023622" U="MM"/>
          <Cell N="HideText" V="1" F="NOT(Sheet.5!User.ShowMulti)"/>
          <Cell N="QuickStyleVariation" V="2"/>
          <Cell N="Copyright" V="Copyright (c) 2012 Microsoft Corporation.  All rights reserved."/>
          <Section N="User">
            <Row N="BeginAngle">
              <Cell N="Value" V="-1.570796326794897" U="DA" F="Sheet.5!User.BeginAngle"/>
              <Cell N="Prompt" V=""/>
            </Row>
            <Row N="Con1X">
              <Cell N="Value" V="0" U="DL" F="Sheet.5!Connections.X1"/>
              <Cell N="Prompt" V=""/>
            </Row>
            <Row N="Con1Y">
              <Cell N="Value" V="-0.03011811023622046" U="DL" F="Sheet.5!Connections.Y1"/>
              <Cell N="Prompt" V=""/>
            </Row>
          </Section>
          <Section N="Character">
            <Row IX="0">
              <Cell N="Size" V="0.1111111111111111" U="PT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Text>
            <cp IX="0"/>
            <pp IX="0"/>
            M1
          </Text>
        </Shape>
        <Shape ID="7" Type="Shape" LineStyle="3" FillStyle="3" TextStyle="3">
          <Cell N="PinX" V="-0.06959712413253431" U="MM" F="User.Con1X+COS(User.BeginAngle-45DEG)*2.5MM"/>
          <Cell N="PinY" V="-0.09971523436875454" U="MM" F="User.Con1Y+SIN(User.BeginAngle-45DEG)*2.5MM"/>
          <Cell N="Width" V="0.1764835642324219" F="GUARD(TEXTWIDTH(TheText))"/>
          <Cell N="Height" V="0.1333828247070313" F="GUARD(TEXTHEIGHT(TheText,Width))"/>
          <Cell N="LocPinX" V="0.1764835642324219" F="Width*IF(PinX&lt;User.Con1X,1,0)"/>
          <Cell N="LocPinY" V="0.1333828247070313" F="Height*IF(PinY&lt;User.Con1Y,1,0)"/>
          <Cell N="Angle" V="0"/>
          <Cell N="FlipX" V="0"/>
          <Cell N="FlipY" V="0"/>
          <Cell N="ResizeMode" V="0"/>
          <Cell N="EventDblClick" V="0" F="OPENTEXTWIN()"/>
          <Cell N="LeftMargin" V="0"/>
          <Cell N="RightMargin" V="0"/>
          <Cell N="TopMargin" V="0"/>
          <Cell N="BottomMargin" V="0"/>
          <Cell N="DefaultTabStop" V="0.5905511811023622" U="MM"/>
          <Cell N="HideText" V="1" F="NOT(Sheet.5!User.ShowMulti)"/>
          <Cell N="QuickStyleVariation" V="2"/>
          <Cell N="Copyright" V="Copyright (c) 2012 Microsoft Corporation.  All rights reserved."/>
          <Section N="User">
            <Row N="BeginAngle">
              <Cell N="Value" V="-1.570796326794897" U="DA" F="Sheet.5!User.BeginAngle"/>
              <Cell N="Prompt" V=""/>
            </Row>
            <Row N="Con1X">
              <Cell N="Value" V="0" U="DL" F="Sheet.5!Connections.X1"/>
              <Cell N="Prompt" V=""/>
            </Row>
            <Row N="Con1Y">
              <Cell N="Value" V="-0.03011811023622046" U="DL" F="Sheet.5!Connections.Y1"/>
              <Cell N="Prompt" V=""/>
            </Row>
          </Section>
          <Section N="Character">
            <Row IX="0">
              <Cell N="Size" V="0.1111111111111111" U="PT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Text>
            <cp IX="0"/>
            <pp IX="0"/>
            M2
          </Text>
        </Shape>
        <Shape ID="8" Type="Shape" LineStyle="3" FillStyle="3" TextStyle="3">
          <Cell N="PinX" V="0.8845367341351815" U="MM" F="User.Con2X+COS(User.EndAngle+135DEG)*2.5MM"/>
          <Cell N="PinY" V="-0.9540249231115606" U="MM" F="User.Con2Y+SIN(User.EndAngle+135DEG)*2.5MM"/>
          <Cell N="Width" V="0.1764835642324219" F="GUARD(TEXTWIDTH(TheText))"/>
          <Cell N="Height" V="0.1333828247070313" F="GUARD(TEXTHEIGHT(TheText,Width))"/>
          <Cell N="LocPinX" V="0.1764835642324219" F="Width*IF(PinX&lt;User.Con2X,1,0)"/>
          <Cell N="LocPinY" V="0" F="Height*IF(PinY&lt;User.Con2Y,1,0)"/>
          <Cell N="Angle" V="0"/>
          <Cell N="FlipX" V="0"/>
          <Cell N="FlipY" V="0"/>
          <Cell N="ResizeMode" V="0"/>
          <Cell N="EventDblClick" V="0" F="OPENTEXTWIN()"/>
          <Cell N="LeftMargin" V="0"/>
          <Cell N="RightMargin" V="0"/>
          <Cell N="TopMargin" V="0"/>
          <Cell N="BottomMargin" V="0"/>
          <Cell N="DefaultTabStop" V="0.5905511811023622" U="MM"/>
          <Cell N="HideText" V="1" F="NOT(Sheet.5!User.ShowMulti)"/>
          <Cell N="QuickStyleVariation" V="2"/>
          <Cell N="Copyright" V="Copyright (c) 2012 Microsoft Corporation.  All rights reserved."/>
          <Section N="User">
            <Row N="EndAngle">
              <Cell N="Value" V="0" U="DA" F="Sheet.5!User.EndAngle"/>
              <Cell N="Prompt" V=""/>
            </Row>
            <Row N="Con2X">
              <Cell N="Value" V="0.9541338582677161" U="DL" F="Sheet.5!Connections.X2"/>
              <Cell N="Prompt" V=""/>
            </Row>
            <Row N="Con2Y">
              <Cell N="Value" V="-1.023622047244094" U="DL" F="Sheet.5!Connections.Y2"/>
              <Cell N="Prompt" V=""/>
            </Row>
          </Section>
          <Section N="Character">
            <Row IX="0">
              <Cell N="Size" V="0.1111111111111111" U="PT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Text>
            <cp IX="0"/>
            <pp IX="0"/>
            M3
          </Text>
        </Shape>
        <Shape ID="9" Type="Shape" LineStyle="3" FillStyle="3" TextStyle="3">
          <Cell N="PinX" V="0.8845367341351815" U="MM" F="User.Con2X+COS(User.EndAngle-135DEG)*2.5MM"/>
          <Cell N="PinY" V="-1.093219171376628" U="MM" F="User.Con2Y+SIN(User.EndAngle-135DEG)*2.5MM"/>
          <Cell N="Width" V="0.1764835642324219" F="GUARD(TEXTWIDTH(TheText))"/>
          <Cell N="Height" V="0.1333828247070313" F="GUARD(TEXTHEIGHT(TheText,Width))"/>
          <Cell N="LocPinX" V="0.1764835642324219" F="Width*IF(PinX&lt;User.Con2X,1,0)"/>
          <Cell N="LocPinY" V="0.1333828247070313" F="Height*IF(PinY&lt;User.Con2Y,1,0)"/>
          <Cell N="Angle" V="0"/>
          <Cell N="FlipX" V="0"/>
          <Cell N="FlipY" V="0"/>
          <Cell N="ResizeMode" V="0"/>
          <Cell N="EventDblClick" V="0" F="OPENTEXTWIN()"/>
          <Cell N="LeftMargin" V="0"/>
          <Cell N="RightMargin" V="0"/>
          <Cell N="TopMargin" V="0"/>
          <Cell N="BottomMargin" V="0"/>
          <Cell N="DefaultTabStop" V="0.5905511811023622" U="MM"/>
          <Cell N="HideText" V="1" F="NOT(Sheet.5!User.ShowMulti)"/>
          <Cell N="QuickStyleVariation" V="2"/>
          <Cell N="Copyright" V="Copyright (c) 2012 Microsoft Corporation.  All rights reserved."/>
          <Section N="User">
            <Row N="EndAngle">
              <Cell N="Value" V="0" U="DA" F="Sheet.5!User.EndAngle"/>
              <Cell N="Prompt" V=""/>
            </Row>
            <Row N="Con2X">
              <Cell N="Value" V="0.9541338582677161" U="DL" F="Sheet.5!Connections.X2"/>
              <Cell N="Prompt" V=""/>
            </Row>
            <Row N="Con2Y">
              <Cell N="Value" V="-1.023622047244094" U="DL" F="Sheet.5!Connections.Y2"/>
              <Cell N="Prompt" V=""/>
            </Row>
          </Section>
          <Section N="Character">
            <Row IX="0">
              <Cell N="Size" V="0.1111111111111111" U="PT"/>
            </Row>
          </Section>
          <Section N="Paragraph">
            <Row IX="0">
              <Cell N="IndFirst" V="0" U="MM"/>
              <Cell N="IndLeft" V="0" U="MM"/>
              <Cell N="IndRight" V="0" U="MM"/>
              <Cell N="TextPosAfterBullet" V="0" U="MM"/>
            </Row>
          </Section>
          <Text>
            <cp IX="0"/>
            <pp IX="0"/>
            M4
          </Text>
        </Shape>
      </Shapes>
    </Shape>
  </Shapes>
</MasterContents>
</file>

<file path=visio/masters/masters.xml><?xml version="1.0" encoding="utf-8"?>
<Masters xmlns="http://schemas.microsoft.com/office/visio/2012/main" xmlns:r="http://schemas.openxmlformats.org/officeDocument/2006/relationships" xml:space="preserve">
  <Master ID="2" NameU="Entity" IsCustomNameU="1" Name="Сущность" IsCustomName="1" Prompt="Перетащите фигуру на страницу, чтобы задать сущность и ее атрибуты." IconSize="1" AlignName="2" MatchByName="0" IconUpdate="1" UniqueID="{32FBDCAC-0002-0000-8E40-00608CF305B2}" BaseID="{A4C61C23-1F8C-49CF-89D0-6B690DDCDCC8}" PatternFlags="0" Hidden="0" MasterType="2">
    <PageSheet LineStyle="0" FillStyle="0" TextStyle="0">
      <Cell N="PageWidth" V="3.937007874015748" U="MM"/>
      <Cell N="PageHeight" V="3.937007874015748" U="MM"/>
      <Cell N="ShdwOffsetX" V="0.1181102362204724"/>
      <Cell N="ShdwOffsetY" V="-0.1181102362204724"/>
      <Cell N="PageScale" V="0.03937007874015748" U="MM"/>
      <Cell N="DrawingScale" V="0.03937007874015748" U="MM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база данных,сущность,данные,БД,Crow,основание"/>
    </PageSheet>
    <Icon>
AAABAAEAICAQAAAAAADoAgAAFgAAACgAAAAgAAAAQAAAAAEABAAAAAAAgAIAAAAAAAAAAAAAAAAAA
AAAAAAAAAAAAACAAACAAAAAgIAAgAAAAIAAgACAgAAAgICAAMDAwAAAAP8AAP8AAAD//wD/AAAA/w
D/AP//AAD///8AAAAAAAAAAAAAAAAAAAAAAAAAAAAAAAAAAAAAAAAAAAAAAAAAAAAAAAAAAAAAAAA
AAAAAAAAAAAAAAAAAAAAAAAAAAAAAAAAAAAAAAAAAAAAAAAAAAAAAAAAAAAAAAAAAAAAAAAAAAAAA
AAAAAAAAAAP//////////////////3AD//////////////////9wA///////////////////cAP//
////////////////3AD//////////////////9wA///////////////////cAP///////////////
///3AD//////////////////9wA///////////////////cAP//////////////////3AD///////
///////////9wA///////////////////cACIiIiIiIiIiIiIiIiIiDAAAAAAAAAAAAAAAAAAAAAA
A///////////////////cAP/////+IiIiIiP/////3AD//////////////////9wA////////////
///////cAAAAAAAAAAAAAAAAAAAAAAAAAAAAAAAAAAAAAAAAAAAAAAAAAAAAAAAAAAAAAAAAAAAAA
AAAAAAAAAAAAAAAAAAAAAAAAAAAAAAAAAAAAAAAAAAAAAAAAAAAAAAAAAAAAAAAAAAAAAAAAAAAAA
AAAD///////////////////////////////+AAAABgAAAAYAAAAGAAAABgAAAAYAAAAGAAAABgAAA
AYAAAAGAAAABgAAAAYAAAAGAAAABgAAAAYAAAACAAAAAgAAAAIAAAACAAAAAgAAAAf///////////
////////////////////w==</Icon>
    <Rel r:id="rId1"/>
  </Master>
  <Master ID="4" NameU="Primary Key Attribute" IsCustomNameU="1" Name="Атрибут первичного ключа" IsCustomName="1" Prompt="Перетащите фигуру на страницу и соедините с другими фигурами, чтобы указать атрибут сущности." IconSize="1" AlignName="2" MatchByName="0" IconUpdate="1" UniqueID="{10374382-0004-0000-8E40-00608CF305B2}" BaseID="{97EF1F2D-2389-43D3-A00D-3037AB4698BA}" PatternFlags="0" Hidden="0" MasterType="2">
    <PageSheet LineStyle="0" FillStyle="0" TextStyle="0">
      <Cell N="PageWidth" V="3.937007874015748" U="MM"/>
      <Cell N="PageHeight" V="3.937007874015748" U="MM"/>
      <Cell N="ShdwOffsetX" V="0.1181102362204724"/>
      <Cell N="ShdwOffsetY" V="-0.1181102362204724"/>
      <Cell N="PageScale" V="0.03937007874015748" U="MM"/>
      <Cell N="DrawingScale" V="0.03937007874015748" U="MM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База данных,Атрибут,данные,БД,Ворона"/>
    </PageSheet>
    <Icon>
AAABAAEAICAQAAAAAADoAgAAFgAAACgAAAAgAAAAQAAAAAEABAAAAAAAgAIAAAAAAAAAAAAAAAAAA
AAAAAAAAAAAAACAAACAAAAAgIAAgAAAAIAAgACAgAAAgICAAMDAwAAAAP8AAP8AAAD//wD/AAAA/w
D/AP//AAD///8AAAAAAAAAAAAAAAAAAAAAAAAAAAAAAAAAAAAAAAAAAAAAD/////////////////A
AAPD///////////////8PAAD/D//////////////w/wAA//D/////////////D/8AAP//D///////
////8P//AAD///D//////////w///wAA////D/////////D///8AAP////D///////8P////AAD//
///D//////w/////wAA//////D/////D/////8AAP//////D///8P//////AAD///////D//w////
///wAA////////D/D///////8AAP////////AP////////AAD////////wD////////wAA///////
/D/D///////8AAP//////8P//D///////AAD//////w////D//////wAA//////D/////D/////8A
AP////8P//////D/////AAD////w////////D////wAA////D/////////D///8AAP//8P///////
///D///AAD//w////////////D//wAA//D/////////////D/8AAP8P//////////////D/AADw//
//////////////DwAAD/////////////////AAAAAAAAAAAAAAAAAAAAAAAAAAAAAAAAAAAAAAAAA
AAAD/////gAAAAYAAAAGAAAABgAAAAYAAAAGAAAABgAAAAYAAAAGAAAABgAAAAYAAAAGAAAABgAAA
AYAAAAGAAAABgAAAAYAAAAGAAAABgAAAAYAAAAGAAAABgAAAAYAAAAGAAAABgAAAAYAAAAGAAAABg
AAAAYAAAAGAAAAB/////w==</Icon>
    <Rel r:id="rId2"/>
  </Master>
  <Master ID="5" NameU="Primary Key Separator" IsCustomNameU="1" Name="Разделитель первичного ключа" IsCustomName="1" Prompt="Перетащите фигуру на страницу, чтобы разделить список атрибутов сущности." IconSize="1" AlignName="2" MatchByName="0" IconUpdate="1" UniqueID="{581F2F6D-0005-0000-8E40-00608CF305B2}" BaseID="{AA6623EE-FFDB-4FB6-BF96-6A7C828DF13D}" PatternFlags="0" Hidden="0" MasterType="2">
    <PageSheet LineStyle="0" FillStyle="0" TextStyle="0">
      <Cell N="PageWidth" V="3.937007874015748" U="MM"/>
      <Cell N="PageHeight" V="3.937007874015748" U="MM"/>
      <Cell N="ShdwOffsetX" V="0.1181102362204724"/>
      <Cell N="ShdwOffsetY" V="-0.1181102362204724"/>
      <Cell N="PageScale" V="0.03937007874015748" U="MM"/>
      <Cell N="DrawingScale" V="0.03937007874015748" U="MM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база данных,разделитель,разделитель,атрибут,данные,БД,Crow,основание"/>
    </PageSheet>
    <Icon>
AAABAAEAICAQAAAAAADoAgAAFgAAACgAAAAgAAAAQAAAAAEABAAAAAAAgAIAAAAAAAAAAAAAAAAAA
AAAAAAAAAAAAACAAACAAAAAgIAAgAAAAIAAgACAgAAAgICAAMDAwAAAAP8AAP8AAAD//wD/AAAA/w
D/AP//AAD///8AAAAAAAAAAAAAAAAAAAAAAAAAAAAAAAAAAAAAAAAAAAAAD/////////////////A
AAPD///////////////8PAAD/D//////////////w/wAA//D/////////////D/8AAP//D///////
////8P//AAD///D//////////w///wAA////D/////////D///8AAP////D///////8P////AAD//
///D//////w/////wAA//////D/////D/////8AAP//////D///8P//////AAD///////D//w////
///wAA////////D/D///////8AAP////////AP////////AAD////////wD////////wAA///////
/D/D///////8AAP//////8P//D///////AAD//////w////D//////wAA//////D/////D/////8A
AP////8P//////D/////AAD////w////////D////wAA////D/////////D///8AAP//8P///////
///D///AAD//w////////////D//wAA//D/////////////D/8AAP8P//////////////D/AADw//
//////////////DwAAD/////////////////AAAAAAAAAAAAAAAAAAAAAAAAAAAAAAAAAAAAAAAAA
AAAD/////gAAAAYAAAAGAAAABgAAAAYAAAAGAAAABgAAAAYAAAAGAAAABgAAAAYAAAAGAAAABgAAA
AYAAAAGAAAABgAAAAYAAAAGAAAABgAAAAYAAAAGAAAABgAAAAYAAAAGAAAABgAAAAYAAAAGAAAABg
AAAAYAAAAGAAAAB/////w==</Icon>
    <Rel r:id="rId3"/>
  </Master>
  <Master ID="6" NameU="Attribute" IsCustomNameU="1" Name="Атрибут" IsCustomName="1" Prompt="Перетащите фигуру на страницу и соедините с другими фигурами, чтобы указать атрибут объекта." IconSize="1" AlignName="2" MatchByName="0" IconUpdate="1" UniqueID="{103676BC-0006-0000-8E40-00608CF305B2}" BaseID="{B10A0BB8-3A02-47F1-B81D-A0082202EF2C}" PatternFlags="0" Hidden="0" MasterType="2">
    <PageSheet LineStyle="0" FillStyle="0" TextStyle="0">
      <Cell N="PageWidth" V="3.937007874015748" U="MM"/>
      <Cell N="PageHeight" V="3.937007874015748" U="MM"/>
      <Cell N="ShdwOffsetX" V="0.1181102362204724"/>
      <Cell N="ShdwOffsetY" V="-0.1181102362204724"/>
      <Cell N="PageScale" V="0.03937007874015748" U="MM"/>
      <Cell N="DrawingScale" V="0.03937007874015748" U="MM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база данных,атрибут,данные,БД,Crow,основание"/>
    </PageSheet>
    <Icon>
AAABAAEAICAQAAAAAADoAgAAFgAAACgAAAAgAAAAQAAAAAEABAAAAAAAgAIAAAAAAAAAAAAAAAAAA
AAAAAAAAAAAAACAAACAAAAAgIAAgAAAAIAAgACAgAAAgICAAMDAwAAAAP8AAP8AAAD//wD/AAAA/w
D/AP//AAD///8AAAAAAAAAAAAAAAAAAAAAAAAAAAAAAAAAAAAAAAAAAAAAD/////////////////A
AAPD///////////////8PAAD/D//////////////w/wAA//D/////////////D/8AAP//D///////
////8P//AAD///D//////////w///wAA////D/////////D///8AAP////D///////8P////AAD//
///D//////w/////wAA//////D/////D/////8AAP//////D///8P//////AAD///////D//w////
///wAA////////D/D///////8AAP////////AP////////AAD////////wD////////wAA///////
/D/D///////8AAP//////8P//D///////AAD//////w////D//////wAA//////D/////D/////8A
AP////8P//////D/////AAD////w////////D////wAA////D/////////D///8AAP//8P///////
///D///AAD//w////////////D//wAA//D/////////////D/8AAP8P//////////////D/AADw//
//////////////DwAAD/////////////////AAAAAAAAAAAAAAAAAAAAAAAAAAAAAAAAAAAAAAAAA
AAAD/////gAAAAYAAAAGAAAABgAAAAYAAAAGAAAABgAAAAYAAAAGAAAABgAAAAYAAAAGAAAABgAAA
AYAAAAGAAAABgAAAAYAAAAGAAAABgAAAAYAAAAGAAAABgAAAAYAAAAGAAAABgAAAAYAAAAGAAAABg
AAAAYAAAAGAAAAB/////w==</Icon>
    <Rel r:id="rId4"/>
  </Master>
  <Master ID="7" NameU="Entity With Attributes" IsCustomNameU="1" Name="Объект с атрибутами" IsCustomName="1" Prompt="" IconSize="1" AlignName="2" MatchByName="0" IconUpdate="1" UniqueID="{0148A378-001A-0000-8E40-00608CF305B2}" BaseID="{6773481C-00FE-4B2B-97D0-F178D6ABBD65}" PatternFlags="0" Hidden="0" MasterType="2">
    <PageSheet LineStyle="0" FillStyle="0" TextStyle="0">
      <Cell N="PageWidth" V="8.26771653543307"/>
      <Cell N="PageHeight" V="11.69291338582677"/>
      <Cell N="ShdwOffsetX" V="0.1181102362204724"/>
      <Cell N="ShdwOffsetY" V="-0.1181102362204724"/>
      <Cell N="PageScale" V="0.03937007874015748" U="MM"/>
      <Cell N="DrawingScale" V="0.03937007874015748" U="MM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</PageSheet>
    <Icon>
AAABAAEAICAQAAAAAADoAgAAFgAAACgAAAAgAAAAQAAAAAEABAAAAAAAgAIAAAAAAAAAAAAAAAAAA
AAAAAAAAAAAAACAAACAAAAAgIAAgAAAAIAAgACAgAAAgICAAMDAwAAAAP8AAP8AAAD//wD/AAAA/w
D/AP//AAD///8AAAAAAAAAAAAAAAAAAAAAAAAAAAAAAAAAAAAAAAAAAAAAAAAAAAAAAAAAAAAAAAA
AAAAAAAAAAAAAAAAAAAAAAAAAAAAAAAAAAAAAAAAAAAAAAAAAAAAAAAAAAAAAAAAAAAAAAAAAAAAA
AAAAAAAAAAAAAAAAAAAAAAAAAAAAAAAAiIiIiIiIiIiIiIiIiIgwA///////////////////cAP//
////////////////3AD//////////////j///9wA///////////////////cAP///////////////
///3AD//////////////////9wA///////////////////cAP/////////////+P///3AD///////
///////j///9wA///////////////////cAAAAAAAAAAAAAAAAAAAAAAD//////////////////9w
A///////iIeIiI//////cAP//////////////////3AAd3d3d3d3d3d3d3d3d3cAAAAAAAAAAAAAA
AAAAAAAAAAAAAAAAAAAAAAAAAAAAAAAAAAAAAAAAAAAAAAAAAAAAAAAAAAAAAAAAAAAAAAAAAAAAA
AAAAAAAAAAAAAAAAAAAAAAAAAAAAAAAAAAAAAAAAAAAAAAAAAAAAAAAAAAAAAAAAAAAAAAAAAAAAA
AAAD/////////////////////////////////////gAAAAYAAAAGAAAABgAAAAYAAAAGAAAABgAAA
AYAAAAGAAAABgAAAAYAAAAGAAAABgAAAAIAAAACAAAAAgAAAAIAAAACAAAAB/////////////////
////////////////////w==</Icon>
    <Rel r:id="rId5"/>
  </Master>
  <Master ID="8" NameU="Relationship" IsCustomNameU="1" Name="Связь" IsCustomName="1" Prompt="" IconSize="1" AlignName="2" MatchByName="0" IconUpdate="1" UniqueID="{099E425E-0007-0000-8E40-00608CF305B2}" BaseID="{CE676ACF-C00B-49B0-8248-40792F196A00}" PatternFlags="0" Hidden="0" MasterType="541">
    <PageSheet LineStyle="0" FillStyle="0" TextStyle="0">
      <Cell N="PageWidth" V="3.937007874015748" U="MM"/>
      <Cell N="PageHeight" V="3.937007874015748" U="MM"/>
      <Cell N="ShdwOffsetX" V="0.1181102362204724"/>
      <Cell N="ShdwOffsetY" V="-0.1181102362204724"/>
      <Cell N="PageScale" V="0.03937007874015748" U="MM"/>
      <Cell N="DrawingScale" V="0.03937007874015748" U="MM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ShapeKeywords" V="База данных,Связь,данные,БД,Crow,нижний колонтитул,связь,соединение"/>
      <Section N="Layer">
        <Row IX="0">
          <Cell N="Name" V="Соединительная линия"/>
          <Cell N="Color" V="255"/>
          <Cell N="Status" V="0"/>
          <Cell N="Visible" V="1"/>
          <Cell N="Print" V="1"/>
          <Cell N="Active" V="0"/>
          <Cell N="Lock" V="0"/>
          <Cell N="Snap" V="1"/>
          <Cell N="Glue" V="1"/>
          <Cell N="NameUniv" V="Connector"/>
          <Cell N="ColorTrans" V="0"/>
        </Row>
      </Section>
    </PageSheet>
    <Icon>
AAABAAEAICAQAAAAAADoAgAAFgAAACgAAAAgAAAAQAAAAAEABAAAAAAAgAIAAAAAAAAAAAAAAAAAA
AAAAAAAAAAAAACAAACAAAAAgIAAgAAAAIAAgACAgAAAgICAAMDAwAAAAP8AAP8AAAD//wD/AAAA/w
D/AP//AAD///8AAAAAAAAAAAAAAAAAAAAAAAAAAAAAAAAAAAAAAAAAAAAAAAAAAAAAAAAAAAAAAAA
AAAAAAAAAAAAAAAAAAAAAAAAAAAAAAAAAAAAAAAAAAAAAAAAAAAAAAAAAAAAAAAAAAAAAAAAAAAAA
AAAAAAAAAAAAAAAAAAAAAAAAAAAAAAAAAAAAAAAAAAAAAAAAAAAAAAAAAAAAAAAAAAAAAAAAAAAAA
AAAAAAAAAAAAAAAAAAAAAAAAAAAAAAAAAAAAAAAAAAAAAAAAAAAAAAAAAAAAAAAAAAAAAAAAAAAAA
AAAAAAAAAAAAAAAAAAAAAAAAAAAAAAAAAAAAAAAAAAAAAAAAAAAAAAAAAAAAAAAAAAAAAAAAAAAAA
AAAAAAAAAAAAAAAAAAAAAAAAAAAAAAAAAAAAAAAAAAAAAAAAAAAAAAAAAAAAAAAAAAAAAAAAAAAAA
AAAAAAAAAAAAAAAAAAAAAAAAAAAAAAAAAAAAAAAAAAAAAAAAAAAAAAAAAAAAAAAAAAAAAAAAAAAAA
AAAAAAAAAAAAAAAAAAAAAAAAAAAAAAAAAAAAAAAAAAAAAAAAAAAAAAAAAAAAAAAAAAAAAAAAAAAAA
AAAAAAAAAAAAAAAAAAAAAAAAAAAAAAAAAAAAAAAAAAAAAAAAAAAAAAAAAAAAAAAAAAAAAAAAAAAAA
AAAD/////////////////////////3/wAAA/9/////f////3////9/////f////3////9/////f//
//3////9/////f////3////9/////f////3////9/////f////3////9/////f////3////9/////
////////////////////w==</Icon>
    <Rel r:id="rId6"/>
  </Master>
</Masters>
</file>

<file path=visio/pages/_rels/page1.xml.rels><?xml version="1.0" encoding="UTF-8" standalone="yes"?>
<Relationships xmlns="http://schemas.openxmlformats.org/package/2006/relationships"><Relationship Id="rId3" Type="http://schemas.microsoft.com/visio/2010/relationships/master" Target="../masters/master6.xml"/><Relationship Id="rId2" Type="http://schemas.microsoft.com/visio/2010/relationships/master" Target="../masters/master1.xml"/><Relationship Id="rId1" Type="http://schemas.microsoft.com/visio/2010/relationships/master" Target="../masters/master4.xml"/></Relationships>
</file>

<file path=visio/pages/_rels/pages.xml.rels><?xml version="1.0" encoding="UTF-8" standalone="yes"?>
<Relationships xmlns="http://schemas.openxmlformats.org/package/2006/relationships"><Relationship Id="rId1" Type="http://schemas.microsoft.com/visio/2010/relationships/page" Target="page1.xml"/></Relationships>
</file>

<file path=visio/pages/page1.xml><?xml version="1.0" encoding="utf-8"?>
<PageContents xmlns="http://schemas.microsoft.com/office/visio/2012/main" xmlns:r="http://schemas.openxmlformats.org/officeDocument/2006/relationships" xml:space="preserve">
  <Shapes>
    <Shape ID="61" Type="Group" Master="2">
      <Cell N="PinX" V="6.29921281750973"/>
      <Cell N="PinY" V="10.18256655266844"/>
      <Cell N="Width" V="2.559055118110236"/>
      <Cell N="Height" V="1.988828456202497"/>
      <Cell N="LocPinX" V="1.279527559055118" F="Inh"/>
      <Cell N="LocPinY" V="0.9944142281012482" F="Inh"/>
      <Cell N="Relationships" V="0" F="SUM(DEPENDSON(2,Sheet.71!SheetRef(),Sheet.113!SheetRef(),Sheet.109!SheetRef(),Sheet.75!SheetRef()))"/>
      <Section N="User">
        <Row N="EntityName">
          <Cell N="Value" V="Оператор" U="STR" F="Inh"/>
        </Row>
        <Row N="EntityNameSpace">
          <Cell N="Value" V="Оператор" U="STR" F="Inh"/>
        </Row>
      </Section>
      <Section N="Control">
        <Row N="Row_1">
          <Cell N="Y" V="0.9944142281012482" F="Inh"/>
          <Cell N="YDyn" V="0.9944142281012482" F="Inh"/>
        </Row>
        <Row N="Row_2">
          <Cell N="X" V="1.850393700787401" U="MM" F="Inh"/>
          <Cell N="XDyn" V="1.850393700787401" U="MM" F="Inh"/>
        </Row>
      </Section>
      <Section N="Connection">
        <Row T="Connection" IX="0">
          <Cell N="Y" V="0.9944142281012482" F="Inh"/>
        </Row>
        <Row T="Connection" IX="1">
          <Cell N="X" V="2.559055118110236" F="Inh"/>
          <Cell N="Y" V="0.9944142281012482" F="Inh"/>
        </Row>
        <Row T="Connection" IX="2">
          <Cell N="X" V="1.279527559055118" F="Inh"/>
        </Row>
        <Row T="Connection" IX="3">
          <Cell N="X" V="1.279527559055118" F="Inh"/>
          <Cell N="Y" V="1.988828456202497" F="Inh"/>
        </Row>
      </Section>
      <Shapes>
        <Shape ID="62" Type="Shape" MasterShape="6">
          <Cell N="PinX" V="1.279527559055118" F="Inh"/>
          <Cell N="PinY" V="1.988828456202497" F="Inh"/>
          <Cell N="Width" V="2.559055118110236" F="Inh"/>
          <Cell N="LocPinX" V="1.279527559055118" F="Inh"/>
          <Section N="Geometry" IX="0">
            <Row T="LineTo" IX="2">
              <Cell N="X" V="2.559055118110236" F="Inh"/>
            </Row>
            <Row T="LineTo" IX="3">
              <Cell N="X" V="2.559055118110236" F="Inh"/>
            </Row>
          </Section>
        </Shape>
        <Shape ID="63" Type="Shape" MasterShape="7">
          <Cell N="PinX" V="1.279527559055118" F="Inh"/>
          <Cell N="PinY" V="0.9944142281012482" F="Inh"/>
          <Cell N="Width" V="2.559055118110236" F="Inh"/>
          <Cell N="Height" V="1.988828456202497" F="Inh"/>
          <Cell N="LocPinX" V="1.279527559055118" F="Inh"/>
          <Cell N="LocPinY" V="0.9944142281012482" F="Inh"/>
          <Section N="Geometry" IX="0">
            <Row T="LineTo" IX="2">
              <Cell N="X" V="2.559055118110236" F="Inh"/>
            </Row>
            <Row T="LineTo" IX="3">
              <Cell N="X" V="2.559055118110236" F="Inh"/>
              <Cell N="Y" V="1.988828456202497" F="Inh"/>
            </Row>
            <Row T="LineTo" IX="4">
              <Cell N="Y" V="1.988828456202497" F="Inh"/>
            </Row>
          </Section>
        </Shape>
        <Shape ID="64" Type="Shape" MasterShape="8">
          <Cell N="PinX" V="1.850393700787401" U="MM" F="Inh"/>
          <Cell N="PinY" V="0.777878795030382" U="MM" F="Inh"/>
          <Cell N="Width" V="1.555757590060764" U="MM" F="Inh"/>
          <Cell N="LocPinX" V="0.777878795030382" U="MM" F="Inh"/>
          <Cell N="BeginX" V="1.850393700787401" U="MM" F="Inh"/>
          <Cell N="BeginY" V="1.555757590060764" U="MM" F="Inh"/>
          <Cell N="EndX" V="1.850393700787401" U="MM" F="Inh"/>
          <Section N="User">
            <Row N="ControlsX">
              <Cell N="Value" V="1.850393700787401" U="MM" F="Inh"/>
            </Row>
          </Section>
          <Section N="Geometry" IX="0">
            <Row T="LineTo" IX="2">
              <Cell N="X" V="1.555757590060764" U="MM" F="Inh"/>
            </Row>
          </Section>
        </Shape>
        <Shape ID="65" Type="Shape" MasterShape="9">
          <Cell N="PinX" V="1.279527559055118" F="Inh"/>
          <Cell N="PinY" V="1.988828456202497" F="Inh"/>
          <Cell N="Width" V="2.559055118110236" F="Inh"/>
          <Cell N="LocPinX" V="1.279527559055118" F="Inh"/>
          <Cell N="FillForegnd" V="#5b9bd5" F="Inh"/>
          <Section N="Geometry" IX="0">
            <Row T="LineTo" IX="2">
              <Cell N="X" V="2.559055118110236" F="Inh"/>
            </Row>
            <Row T="LineTo" IX="3">
              <Cell N="X" V="2.559055118110236" F="Inh"/>
            </Row>
          </Section>
          <Text>Оператор
</Text>
        </Shape>
      </Shapes>
    </Shape>
    <Shape ID="79" Type="Group" Master="2">
      <Cell N="PinX" V="1.771653604924612"/>
      <Cell N="PinY" V="9.901597388641109"/>
      <Cell N="Width" V="2.559055118110236"/>
      <Cell N="Height" V="2.766707251232767"/>
      <Cell N="LocPinX" V="1.279527559055118" F="Inh"/>
      <Cell N="LocPinY" V="1.383353625616494" F="Inh"/>
      <Cell N="Relationships" V="0" F="SUM(DEPENDSON(2,Sheet.170!SheetRef(),Sheet.89!SheetRef(),Sheet.105!SheetRef(),Sheet.101!SheetRef(),Sheet.97!SheetRef(),Sheet.93!SheetRef()))"/>
      <Section N="User">
        <Row N="WidthMin">
          <Cell N="Value" V="2.181140461883246" U="DL"/>
        </Row>
        <Row N="EntityName">
          <Cell N="Value" V="Абонент" U="STR" F="Inh"/>
        </Row>
        <Row N="EntityNameSpace">
          <Cell N="Value" V="Абонент" U="STR" F="Inh"/>
        </Row>
      </Section>
      <Section N="Control">
        <Row N="Row_1">
          <Cell N="Y" V="1.383353625616494" F="Inh"/>
          <Cell N="YDyn" V="1.383353625616494" F="Inh"/>
        </Row>
        <Row N="Row_2">
          <Cell N="X" V="1.850393700787401" U="MM" F="Inh"/>
          <Cell N="XDyn" V="1.850393700787401" U="MM" F="Inh"/>
        </Row>
      </Section>
      <Section N="Connection">
        <Row T="Connection" IX="0">
          <Cell N="Y" V="1.383353625616494" F="Inh"/>
        </Row>
        <Row T="Connection" IX="1">
          <Cell N="X" V="2.559055118110236" F="Inh"/>
          <Cell N="Y" V="1.383353625616494" F="Inh"/>
        </Row>
        <Row T="Connection" IX="2">
          <Cell N="X" V="1.279527559055118" F="Inh"/>
        </Row>
        <Row T="Connection" IX="3">
          <Cell N="X" V="1.279527559055118" F="Inh"/>
          <Cell N="Y" V="2.766707251232988" F="Inh"/>
        </Row>
      </Section>
      <Shapes>
        <Shape ID="80" Type="Shape" MasterShape="6">
          <Cell N="PinX" V="1.279527559055118" F="Inh"/>
          <Cell N="PinY" V="2.766707251232988" F="Inh"/>
          <Cell N="Width" V="2.559055118110236" F="Inh"/>
          <Cell N="LocPinX" V="1.279527559055118" F="Inh"/>
          <Section N="Geometry" IX="0">
            <Row T="LineTo" IX="2">
              <Cell N="X" V="2.559055118110236" F="Inh"/>
            </Row>
            <Row T="LineTo" IX="3">
              <Cell N="X" V="2.559055118110236" F="Inh"/>
            </Row>
          </Section>
        </Shape>
        <Shape ID="81" Type="Shape" MasterShape="7">
          <Cell N="PinX" V="1.279527559055118" F="Inh"/>
          <Cell N="PinY" V="1.383353625616494" F="Inh"/>
          <Cell N="Width" V="2.559055118110236" F="Inh"/>
          <Cell N="Height" V="2.766707251232988" F="Inh"/>
          <Cell N="LocPinX" V="1.279527559055118" F="Inh"/>
          <Cell N="LocPinY" V="1.383353625616494" F="Inh"/>
          <Section N="Geometry" IX="0">
            <Row T="LineTo" IX="2">
              <Cell N="X" V="2.559055118110236" F="Inh"/>
            </Row>
            <Row T="LineTo" IX="3">
              <Cell N="X" V="2.559055118110236" F="Inh"/>
              <Cell N="Y" V="2.766707251232988" F="Inh"/>
            </Row>
            <Row T="LineTo" IX="4">
              <Cell N="Y" V="2.766707251232988" F="Inh"/>
            </Row>
          </Section>
        </Shape>
        <Shape ID="82" Type="Shape" MasterShape="8">
          <Cell N="PinX" V="1.850393700787401" U="MM" F="Inh"/>
          <Cell N="PinY" V="1.166818192545628" U="MM" F="Inh"/>
          <Cell N="Width" V="2.333636385091255" U="MM" F="Inh"/>
          <Cell N="LocPinX" V="1.166818192545628" U="MM" F="Inh"/>
          <Cell N="BeginX" V="1.850393700787401" U="MM" F="Inh"/>
          <Cell N="BeginY" V="2.333636385091255" U="MM" F="Inh"/>
          <Cell N="EndX" V="1.850393700787401" U="MM" F="Inh"/>
          <Section N="User">
            <Row N="ControlsX">
              <Cell N="Value" V="1.850393700787401" U="MM" F="Inh"/>
            </Row>
          </Section>
          <Section N="Geometry" IX="0">
            <Row T="LineTo" IX="2">
              <Cell N="X" V="2.333636385091255" U="MM" F="Inh"/>
            </Row>
          </Section>
        </Shape>
        <Shape ID="83" Type="Shape" MasterShape="9">
          <Cell N="PinX" V="1.279527559055118" F="Inh"/>
          <Cell N="PinY" V="2.766707251232988" F="Inh"/>
          <Cell N="Width" V="2.559055118110236" F="Inh"/>
          <Cell N="LocPinX" V="1.279527559055118" F="Inh"/>
          <Cell N="FillForegnd" V="#5b9bd5" F="Inh"/>
          <Section N="Geometry" IX="0">
            <Row T="LineTo" IX="2">
              <Cell N="X" V="2.559055118110236" F="Inh"/>
            </Row>
            <Row T="LineTo" IX="3">
              <Cell N="X" V="2.559055118110236" F="Inh"/>
            </Row>
          </Section>
          <Text>Абонент
</Text>
        </Shape>
      </Shapes>
    </Shape>
    <Shape ID="117" NameU="Entity" Name="Сущность" Type="Group" Master="2">
      <Cell N="PinX" V="1.771653604924612"/>
      <Cell N="PinY" V="5.116369130644092"/>
      <Cell N="Width" V="2.559055118110236"/>
      <Cell N="Height" V="3.933525443778454"/>
      <Cell N="LocPinX" V="1.279527559055118" F="Inh"/>
      <Cell N="LocPinY" V="1.966762721889226" F="Inh"/>
      <Cell N="Relationships" V="0" F="SUM(DEPENDSON(2,Sheet.127!SheetRef(),Sheet.147!SheetRef(),Sheet.143!SheetRef(),Sheet.139!SheetRef(),Sheet.135!SheetRef(),Sheet.151!SheetRef(),Sheet.159!SheetRef(),Sheet.155!SheetRef(),Sheet.131!SheetRef()))"/>
      <Section N="User">
        <Row N="WidthMin">
          <Cell N="Value" V="2.267001667937934" U="DL"/>
        </Row>
        <Row N="EntityName">
          <Cell N="Value" V="Установленное обрудование" U="STR" F="Inh"/>
        </Row>
        <Row N="EntityNameSpace">
          <Cell N="Value" V="Установленное обрудование" U="STR" F="Inh"/>
        </Row>
      </Section>
      <Section N="Control">
        <Row N="Row_1">
          <Cell N="Y" V="1.966762721889226" F="Inh"/>
          <Cell N="YDyn" V="1.966762721889226" F="Inh"/>
        </Row>
        <Row N="Row_2">
          <Cell N="X" V="1.850393700787401" U="MM" F="Inh"/>
          <Cell N="XDyn" V="1.850393700787401" U="MM" F="Inh"/>
        </Row>
      </Section>
      <Section N="Connection">
        <Row T="Connection" IX="0">
          <Cell N="Y" V="1.966762721889226" F="Inh"/>
        </Row>
        <Row T="Connection" IX="1">
          <Cell N="X" V="2.559055118110236" F="Inh"/>
          <Cell N="Y" V="1.966762721889226" F="Inh"/>
        </Row>
        <Row T="Connection" IX="2">
          <Cell N="X" V="1.279527559055118" F="Inh"/>
        </Row>
        <Row T="Connection" IX="3">
          <Cell N="X" V="1.279527559055118" F="Inh"/>
          <Cell N="Y" V="3.933525443778453" F="Inh"/>
        </Row>
      </Section>
      <Shapes>
        <Shape ID="118" Type="Shape" MasterShape="6">
          <Cell N="PinX" V="1.279527559055118" F="Inh"/>
          <Cell N="PinY" V="3.933525443778453" F="Inh"/>
          <Cell N="Width" V="2.559055118110236" F="Inh"/>
          <Cell N="LocPinX" V="1.279527559055118" F="Inh"/>
          <Section N="Geometry" IX="0">
            <Row T="LineTo" IX="2">
              <Cell N="X" V="2.559055118110236" F="Inh"/>
            </Row>
            <Row T="LineTo" IX="3">
              <Cell N="X" V="2.559055118110236" F="Inh"/>
            </Row>
          </Section>
        </Shape>
        <Shape ID="119" Type="Shape" MasterShape="7">
          <Cell N="PinX" V="1.279527559055118" F="Inh"/>
          <Cell N="PinY" V="1.966762721889226" F="Inh"/>
          <Cell N="Width" V="2.559055118110236" F="Inh"/>
          <Cell N="Height" V="3.933525443778453" F="Inh"/>
          <Cell N="LocPinX" V="1.279527559055118" F="Inh"/>
          <Cell N="LocPinY" V="1.966762721889226" F="Inh"/>
          <Section N="Geometry" IX="0">
            <Row T="LineTo" IX="2">
              <Cell N="X" V="2.559055118110236" F="Inh"/>
            </Row>
            <Row T="LineTo" IX="3">
              <Cell N="X" V="2.559055118110236" F="Inh"/>
              <Cell N="Y" V="3.933525443778453" F="Inh"/>
            </Row>
            <Row T="LineTo" IX="4">
              <Cell N="Y" V="3.933525443778453" F="Inh"/>
            </Row>
          </Section>
        </Shape>
        <Shape ID="120" Type="Shape" MasterShape="8">
          <Cell N="PinX" V="1.850393700787401" U="MM" F="Inh"/>
          <Cell N="PinY" V="1.75022728881836" U="MM" F="Inh"/>
          <Cell N="Width" V="3.50045457763672" U="MM" F="Inh"/>
          <Cell N="LocPinX" V="1.75022728881836" U="MM" F="Inh"/>
          <Cell N="BeginX" V="1.850393700787401" U="MM" F="Inh"/>
          <Cell N="BeginY" V="3.50045457763672" U="MM" F="Inh"/>
          <Cell N="EndX" V="1.850393700787401" U="MM" F="Inh"/>
          <Section N="User">
            <Row N="ControlsX">
              <Cell N="Value" V="1.850393700787401" U="MM" F="Inh"/>
            </Row>
          </Section>
          <Section N="Geometry" IX="0">
            <Row T="LineTo" IX="2">
              <Cell N="X" V="3.50045457763672" U="MM" F="Inh"/>
            </Row>
          </Section>
        </Shape>
        <Shape ID="121" Type="Shape" MasterShape="9">
          <Cell N="PinX" V="1.279527559055118" F="Inh"/>
          <Cell N="PinY" V="3.933525443778453" F="Inh"/>
          <Cell N="Width" V="2.559055118110236" F="Inh"/>
          <Cell N="LocPinX" V="1.279527559055118" F="Inh"/>
          <Cell N="FillForegnd" V="#5b9bd5" F="Inh"/>
          <Section N="Geometry" IX="0">
            <Row T="LineTo" IX="2">
              <Cell N="X" V="2.559055118110236" F="Inh"/>
            </Row>
            <Row T="LineTo" IX="3">
              <Cell N="X" V="2.559055118110236" F="Inh"/>
            </Row>
          </Section>
          <Text>Установленное обрудование
</Text>
        </Shape>
      </Shapes>
    </Shape>
    <Shape ID="174" Type="Group" Master="2">
      <Cell N="PinX" V="6.29921281750973"/>
      <Cell N="PinY" V="6.038242464970479"/>
      <Cell N="Width" V="2.559055118110236"/>
      <Cell N="Height" V="2.322162806788434"/>
      <Cell N="LocPinX" V="1.279527559055118" F="Inh"/>
      <Cell N="LocPinY" V="1.161081403394218" F="Inh"/>
      <Cell N="Relationships" V="0" F="SUM(DEPENDSON(2,Sheet.184!SheetRef(),Sheet.196!SheetRef(),Sheet.192!SheetRef(),Sheet.188!SheetRef()))"/>
      <Section N="User">
        <Row N="WidthMin">
          <Cell N="Value" V="2.987494984588325" U="DL"/>
        </Row>
        <Row N="EntityName">
          <Cell N="Value" V="Техническая поддержка" U="STR" F="Inh"/>
        </Row>
        <Row N="EntityNameSpace">
          <Cell N="Value" V="Техническая поддержка" U="STR" F="Inh"/>
        </Row>
      </Section>
      <Section N="Control">
        <Row N="Row_1">
          <Cell N="Y" V="1.161081403394218" F="Inh"/>
          <Cell N="YDyn" V="1.161081403394218" F="Inh"/>
        </Row>
        <Row N="Row_2">
          <Cell N="X" V="1.850393700787401" U="MM" F="Inh"/>
          <Cell N="XDyn" V="1.850393700787401" U="MM" F="Inh"/>
        </Row>
      </Section>
      <Section N="Connection">
        <Row T="Connection" IX="0">
          <Cell N="Y" V="1.161081403394218" F="Inh"/>
        </Row>
        <Row T="Connection" IX="1">
          <Cell N="X" V="2.559055118110236" F="Inh"/>
          <Cell N="Y" V="1.161081403394218" F="Inh"/>
        </Row>
        <Row T="Connection" IX="2">
          <Cell N="X" V="1.279527559055118" F="Inh"/>
        </Row>
        <Row T="Connection" IX="3">
          <Cell N="X" V="1.279527559055118" F="Inh"/>
          <Cell N="Y" V="2.322162806788437" F="Inh"/>
        </Row>
      </Section>
      <Shapes>
        <Shape ID="175" Type="Shape" MasterShape="6">
          <Cell N="PinX" V="1.279527559055118" F="Inh"/>
          <Cell N="PinY" V="2.322162806788437" F="Inh"/>
          <Cell N="Width" V="2.559055118110236" F="Inh"/>
          <Cell N="LocPinX" V="1.279527559055118" F="Inh"/>
          <Section N="Geometry" IX="0">
            <Row T="LineTo" IX="2">
              <Cell N="X" V="2.559055118110236" F="Inh"/>
            </Row>
            <Row T="LineTo" IX="3">
              <Cell N="X" V="2.559055118110236" F="Inh"/>
            </Row>
          </Section>
        </Shape>
        <Shape ID="176" Type="Shape" MasterShape="7">
          <Cell N="PinX" V="1.279527559055118" F="Inh"/>
          <Cell N="PinY" V="1.161081403394218" F="Inh"/>
          <Cell N="Width" V="2.559055118110236" F="Inh"/>
          <Cell N="Height" V="2.322162806788437" F="Inh"/>
          <Cell N="LocPinX" V="1.279527559055118" F="Inh"/>
          <Cell N="LocPinY" V="1.161081403394218" F="Inh"/>
          <Section N="Geometry" IX="0">
            <Row T="LineTo" IX="2">
              <Cell N="X" V="2.559055118110236" F="Inh"/>
            </Row>
            <Row T="LineTo" IX="3">
              <Cell N="X" V="2.559055118110236" F="Inh"/>
              <Cell N="Y" V="2.322162806788437" F="Inh"/>
            </Row>
            <Row T="LineTo" IX="4">
              <Cell N="Y" V="2.322162806788437" F="Inh"/>
            </Row>
          </Section>
        </Shape>
        <Shape ID="177" Type="Shape" MasterShape="8">
          <Cell N="PinX" V="1.850393700787401" U="MM" F="Inh"/>
          <Cell N="PinY" V="0.9445459703233521" U="MM" F="Inh"/>
          <Cell N="Width" V="1.889091940646704" U="MM" F="Inh"/>
          <Cell N="LocPinX" V="0.9445459703233521" U="MM" F="Inh"/>
          <Cell N="BeginX" V="1.850393700787401" U="MM" F="Inh"/>
          <Cell N="BeginY" V="1.889091940646704" U="MM" F="Inh"/>
          <Cell N="EndX" V="1.850393700787401" U="MM" F="Inh"/>
          <Section N="User">
            <Row N="ControlsX">
              <Cell N="Value" V="1.850393700787401" U="MM" F="Inh"/>
            </Row>
          </Section>
          <Section N="Geometry" IX="0">
            <Row T="LineTo" IX="2">
              <Cell N="X" V="1.889091940646704" U="MM" F="Inh"/>
            </Row>
          </Section>
        </Shape>
        <Shape ID="178" Type="Shape" MasterShape="9">
          <Cell N="PinX" V="1.279527559055118" F="Inh"/>
          <Cell N="PinY" V="2.322162806788437" F="Inh"/>
          <Cell N="Width" V="2.559055118110236" F="Inh"/>
          <Cell N="LocPinX" V="1.279527559055118" F="Inh"/>
          <Cell N="FillForegnd" V="#5b9bd5" F="Inh"/>
          <Section N="Geometry" IX="0">
            <Row T="LineTo" IX="2">
              <Cell N="X" V="2.559055118110236" F="Inh"/>
            </Row>
            <Row T="LineTo" IX="3">
              <Cell N="X" V="2.559055118110236" F="Inh"/>
            </Row>
          </Section>
          <Text>Техническая поддержка
</Text>
        </Shape>
      </Shapes>
    </Shape>
    <Shape ID="71" Type="Group" Master="6">
      <Cell N="PinX" V="6.29921281750973"/>
      <Cell N="PinY" V="10.54944021587036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61!SheetRef()))"/>
      <Cell N="ShapeFixedCode" V="1"/>
      <Cell N="TxtPinY" V="0.1944696987575955" F="Inh"/>
      <Cell N="TxtWidth" V="2.559055118110236" U="MM" F="Inh"/>
      <Section N="User">
        <Row N="AttributeName">
          <Cell N="Value" V="Наименование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1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Наименование
      </Text>
      <Shapes>
        <Shape ID="72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73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74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75" Type="Group" Master="6">
      <Cell N="PinX" V="6.29921281750973"/>
      <Cell N="PinY" V="9.382622023324787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61!SheetRef()))"/>
      <Cell N="ShapeFixedCode" V="1"/>
      <Cell N="TxtPinY" V="0.1944696987575955" F="Inh"/>
      <Cell N="TxtWidth" V="2.559055118110236" U="MM" F="Inh"/>
      <Section N="User"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4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Shapes>
        <Shape ID="76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77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78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89" Type="Group" Master="6">
      <Cell N="PinX" V="1.771653604924612"/>
      <Cell N="PinY" V="10.26847105184315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79!SheetRef()))"/>
      <Cell N="ShapeFixedCode" V="1"/>
      <Cell N="TxtPinY" V="0.1944696987575955" F="Inh"/>
      <Cell N="TxtWidth" V="2.559055118110236" U="MM" F="Inh"/>
      <Section N="User">
        <Row N="AttributeName">
          <Cell N="Value" V="Лицевой счет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2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Лицевой счет
      </Text>
      <Shapes>
        <Shape ID="90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91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92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93" Type="Group" Master="6">
      <Cell N="PinX" V="1.771653604924612"/>
      <Cell N="PinY" V="8.712713461782389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79!SheetRef()))"/>
      <Cell N="ShapeFixedCode" V="1"/>
      <Cell N="TxtPinY" V="0.1944696987575955" F="Inh"/>
      <Cell N="TxtWidth" V="2.559055118110236" U="MM" F="Inh"/>
      <Section N="User">
        <Row N="AttributeName">
          <Cell N="Value" V="Дата и время подключения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6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Дата и время подключения
      </Text>
      <Shapes>
        <Shape ID="94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95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96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97" Type="Group" Master="6">
      <Cell N="PinX" V="1.771653604924612"/>
      <Cell N="PinY" V="9.10165285929758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79!SheetRef()))"/>
      <Cell N="ShapeFixedCode" V="1"/>
      <Cell N="ObjType" V="1"/>
      <Cell N="TxtPinY" V="0.1944696987575955" F="Inh"/>
      <Cell N="TxtWidth" V="2.559055118110236" U="MM" F="Inh"/>
      <Section N="User">
        <Row N="AttributeName">
          <Cell N="Value" V="IP-Адрес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5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F(OR(LUM(User.BackFillColor)&gt;205,NOT(User.PrimaryKey)),User.DarkerColor,User.DarkerColor)"/>
          <Cell N="LangID" V="en-US"/>
        </Row>
        <Row IX="1">
          <Cell N="Font" V="Calibri"/>
          <Cell N="Color" V="#5b9bd5" F="IF(OR(LUM(User.BackFillColor)&gt;205,NOT(User.PrimaryKey)),User.DarkerColor,User.DarkerColor)"/>
          <Cell N="Style" V="0" F="(0+IF(User.PrimaryKey,GUARD(0),GUARD(0))+IF(User.Required,GUARD(17),GUARD(0)))"/>
          <Cell N="Case" V="0"/>
          <Cell N="Pos" V="0"/>
          <Cell N="FontScale" V="1"/>
          <Cell N="Size" V="0.1388888888888889" U="PT"/>
          <Cell N="DblUnderline" V="0"/>
          <Cell N="Overline" V="0"/>
          <Cell N="Strikethru" V="0"/>
          <Cell N="DoubleStrikethrough" V="0"/>
          <Cell N="Letterspace" V="0"/>
          <Cell N="ColorTrans" V="0"/>
          <Cell N="AsianFont" V="Themed" F="THEMEVAL()"/>
          <Cell N="ComplexScriptFont" V="Themed" F="THEMEVAL()"/>
          <Cell N="ComplexScriptSize" V="-1"/>
          <Cell N="LangID" V="ru-RU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<pp IX="0"/>
        <tp IX="0"/>
        IP-
        <cp IX="1"/>
        Адрес
      </Text>
      <Shapes>
        <Shape ID="98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99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00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01" Type="Group" Master="6">
      <Cell N="PinX" V="1.771653604924612"/>
      <Cell N="PinY" V="9.490592256812771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79!SheetRef()))"/>
      <Cell N="ShapeFixedCode" V="1"/>
      <Cell N="TxtPinY" V="0.1944696987575955" F="Inh"/>
      <Cell N="TxtWidth" V="2.559055118110236" U="MM" F="Inh"/>
      <Section N="User">
        <Row N="AttributeName">
          <Cell N="Value" V="Номер телефона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4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Номер телефона
      </Text>
      <Shapes>
        <Shape ID="102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03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04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05" Type="Group" Master="6">
      <Cell N="PinX" V="1.771653604924612"/>
      <Cell N="PinY" V="9.879531654327963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79!SheetRef()))"/>
      <Cell N="ShapeFixedCode" V="1"/>
      <Cell N="TxtPinY" V="0.1944696987575955" F="Inh"/>
      <Cell N="TxtWidth" V="2.559055118110236" U="MM" F="Inh"/>
      <Section N="User">
        <Row N="AttributeName">
          <Cell N="Value" V="Адрес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3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Адрес
      </Text>
      <Shapes>
        <Shape ID="106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07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08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09" NameU="Attribute" Name="Атрибут" Type="Group" Master="6">
      <Cell N="PinX" V="6.29921281750973"/>
      <Cell N="PinY" V="9.771561420839978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61!SheetRef()))"/>
      <Cell N="ShapeFixedCode" V="1"/>
      <Cell N="TxtPinY" V="0.1944696987575955" F="Inh"/>
      <Cell N="TxtWidth" V="2.559055118110236" U="MM" F="Inh"/>
      <Section N="User"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3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Shapes>
        <Shape ID="110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11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12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13" Type="Group" Master="6">
      <Cell N="PinX" V="6.29921281750973"/>
      <Cell N="PinY" V="10.16050081835517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61!SheetRef()))"/>
      <Cell N="ShapeFixedCode" V="1"/>
      <Cell N="ObjType" V="1"/>
      <Cell N="TxtPinY" V="0.1944696987575955" F="Inh"/>
      <Cell N="TxtWidth" V="2.559055118110236" U="MM" F="Inh"/>
      <Section N="User">
        <Row N="AttributeName">
          <Cell N="Value" V="Услуги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2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Услуги
      </Text>
      <Shapes>
        <Shape ID="114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15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16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27" Type="Group" Master="6">
      <Cell N="PinX" V="1.771653604924612"/>
      <Cell N="PinY" V="6.455591287633988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TxtPinY" V="0.1944696987575955" F="Inh"/>
      <Cell N="TxtWidth" V="2.559055118110236" U="MM" F="Inh"/>
      <Section N="User">
        <Row N="AttributeName">
          <Cell N="Value" V="Тип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1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Тип
      </Text>
      <Shapes>
        <Shape ID="128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29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30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31" Type="Group" Master="6">
      <Cell N="PinX" V="1.771653604924612"/>
      <Cell N="PinY" V="3.344076107512459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TxtPinY" V="0.1944696987575955" F="Inh"/>
      <Cell N="TxtWidth" V="2.559055118110236" U="MM" F="Inh"/>
      <Section N="User">
        <Row N="AttributeName">
          <Cell N="Value" V="Географические координаты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9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Географические координаты
      </Text>
      <Shapes>
        <Shape ID="132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33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34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35" Type="Group" Master="6">
      <Cell N="PinX" V="1.771653604924612"/>
      <Cell N="PinY" V="4.899833697573223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TxtPinY" V="0.1944696987575955" F="Inh"/>
      <Cell N="TxtWidth" V="2.559055118110236" U="MM" F="Inh"/>
      <Section N="User">
        <Row N="AttributeName">
          <Cell N="Value" V="MAC-Адрес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5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F(OR(LUM(User.BackFillColor)&gt;205,NOT(User.PrimaryKey)),User.DarkerColor,User.DarkerColor)"/>
          <Cell N="LangID" V="en-US"/>
        </Row>
        <Row IX="1">
          <Cell N="Font" V="Calibri"/>
          <Cell N="Color" V="#5b9bd5" F="IF(OR(LUM(User.BackFillColor)&gt;205,NOT(User.PrimaryKey)),User.DarkerColor,User.DarkerColor)"/>
          <Cell N="Style" V="0" F="(0+IF(User.PrimaryKey,GUARD(0),GUARD(0))+IF(User.Required,GUARD(17),GUARD(0)))"/>
          <Cell N="Case" V="0"/>
          <Cell N="Pos" V="0"/>
          <Cell N="FontScale" V="1"/>
          <Cell N="Size" V="0.1388888888888889" U="PT"/>
          <Cell N="DblUnderline" V="0"/>
          <Cell N="Overline" V="0"/>
          <Cell N="Strikethru" V="0"/>
          <Cell N="DoubleStrikethrough" V="0"/>
          <Cell N="Letterspace" V="0"/>
          <Cell N="ColorTrans" V="0"/>
          <Cell N="AsianFont" V="Themed" F="THEMEVAL()"/>
          <Cell N="ComplexScriptFont" V="Themed" F="THEMEVAL()"/>
          <Cell N="ComplexScriptSize" V="-1"/>
          <Cell N="LangID" V="ru-RU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<pp IX="0"/>
        <tp IX="0"/>
        MAC-
        <cp IX="1"/>
        Адрес
      </Text>
      <Shapes>
        <Shape ID="136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37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38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39" Type="Group" Master="6">
      <Cell N="PinX" V="1.771653604924612"/>
      <Cell N="PinY" V="5.288773095088414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TxtPinY" V="0.1944696987575955" F="Inh"/>
      <Cell N="TxtWidth" V="2.559055118110236" U="MM" F="Inh"/>
      <Section N="User">
        <Row N="AttributeName">
          <Cell N="Value" V="IP-Адрес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4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F(OR(LUM(User.BackFillColor)&gt;205,NOT(User.PrimaryKey)),User.DarkerColor,User.DarkerColor)"/>
          <Cell N="LangID" V="en-US"/>
        </Row>
        <Row IX="1">
          <Cell N="Font" V="Calibri"/>
          <Cell N="Color" V="#5b9bd5" F="IF(OR(LUM(User.BackFillColor)&gt;205,NOT(User.PrimaryKey)),User.DarkerColor,User.DarkerColor)"/>
          <Cell N="Style" V="0" F="(0+IF(User.PrimaryKey,GUARD(0),GUARD(0))+IF(User.Required,GUARD(17),GUARD(0)))"/>
          <Cell N="Case" V="0"/>
          <Cell N="Pos" V="0"/>
          <Cell N="FontScale" V="1"/>
          <Cell N="Size" V="0.1388888888888889" U="PT"/>
          <Cell N="DblUnderline" V="0"/>
          <Cell N="Overline" V="0"/>
          <Cell N="Strikethru" V="0"/>
          <Cell N="DoubleStrikethrough" V="0"/>
          <Cell N="Letterspace" V="0"/>
          <Cell N="ColorTrans" V="0"/>
          <Cell N="AsianFont" V="Themed" F="THEMEVAL()"/>
          <Cell N="ComplexScriptFont" V="Themed" F="THEMEVAL()"/>
          <Cell N="ComplexScriptSize" V="-1"/>
          <Cell N="LangID" V="ru-RU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<pp IX="0"/>
        <tp IX="0"/>
        IP-
        <cp IX="1"/>
        Адрес
      </Text>
      <Shapes>
        <Shape ID="140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41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42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43" Type="Group" Master="6">
      <Cell N="PinX" V="1.771653604924612"/>
      <Cell N="PinY" V="5.677712492603606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ObjType" V="1"/>
      <Cell N="TxtPinY" V="0.1944696987575955" F="Inh"/>
      <Cell N="TxtWidth" V="2.559055118110236" U="MM" F="Inh"/>
      <Section N="User">
        <Row N="AttributeName">
          <Cell N="Value" V="Инвентарный номер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3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Инвентарный номер
      </Text>
      <Shapes>
        <Shape ID="144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45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46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47" Type="Group" Master="6">
      <Cell N="PinX" V="1.771653604924612"/>
      <Cell N="PinY" V="6.066651890118797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ObjType" V="1"/>
      <Cell N="TxtPinY" V="0.1944696987575955" F="Inh"/>
      <Cell N="TxtWidth" V="2.559055118110236" U="MM" F="Inh"/>
      <Section N="User">
        <Row N="AttributeName">
          <Cell N="Value" V="Серийный номер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2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Серийный номер
      </Text>
      <Shapes>
        <Shape ID="148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49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50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51" Type="Group" Master="6">
      <Cell N="PinX" V="1.771653604924612"/>
      <Cell N="PinY" V="4.510894300058032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TxtPinY" V="0.1944696987575955" F="Inh"/>
      <Cell N="TxtWidth" V="2.559055118110236" U="MM" F="Inh"/>
      <Section N="User">
        <Row N="AttributeName">
          <Cell N="Value" V="Сведения о типе портов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6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Сведения о типе портов
      </Text>
      <Shapes>
        <Shape ID="152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53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54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55" Type="Group" Master="6">
      <Cell N="PinX" V="1.771653604924612"/>
      <Cell N="PinY" V="3.733015505027649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TxtPinY" V="0.1944696987575955" F="Inh"/>
      <Cell N="TxtWidth" V="2.559055118110236" U="MM" F="Inh"/>
      <Section N="User">
        <Row N="AttributeName">
          <Cell N="Value" V="Точка подключения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8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Точка подключения
      </Text>
      <Shapes>
        <Shape ID="156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57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58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59" Type="Group" Master="6">
      <Cell N="PinX" V="1.771653604924612"/>
      <Cell N="PinY" V="4.121954902542841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17!SheetRef()))"/>
      <Cell N="ShapeFixedCode" V="1"/>
      <Cell N="TxtPinY" V="0.1944696987575955" F="Inh"/>
      <Cell N="TxtWidth" V="2.559055118110236" U="MM" F="Inh"/>
      <Section N="User">
        <Row N="AttributeName">
          <Cell N="Value" V="Сведения о месте установки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7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Сведения о месте установки
      </Text>
      <Shapes>
        <Shape ID="160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61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62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70" Type="Group" Master="6">
      <Cell N="PinX" V="1.771653604924612"/>
      <Cell N="PinY" V="10.65741044935835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79!SheetRef()))"/>
      <Cell N="ShapeFixedCode" V="1"/>
      <Cell N="TxtPinY" V="0.1944696987575955" F="Inh"/>
      <Cell N="TxtWidth" V="2.559055118110236" U="MM" F="Inh"/>
      <Section N="User">
        <Row N="AttributeName">
          <Cell N="Value" V="ФИО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1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ФИО
      </Text>
      <Shapes>
        <Shape ID="171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72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73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84" Type="Group" Master="6">
      <Cell N="PinX" V="6.29921281750973"/>
      <Cell N="PinY" V="6.488449715818885"/>
      <Cell N="Width" V="2.559055118110236" U="MM" F="IFERROR(LISTSHEETREF()!Controls.ROW_1-User.ContainerMargin*2,User.UserWidth)"/>
      <Cell N="LocPinX" V="1.279527559055118" U="MM" F="Inh"/>
      <Cell N="LineColor" V="#ffffff" F="Inh"/>
      <Cell N="Relationships" V="0" F="SUM(DEPENDSON(5,Sheet.174!SheetRef()))"/>
      <Cell N="ShapeFixedCode" V="1"/>
      <Cell N="ObjType" V="1"/>
      <Cell N="TxtWidth" V="2.559055118110236" U="MM" F="Inh"/>
      <Cell N="TxtHeight" V="0.5556065728081597" F="Inh"/>
      <Cell N="TxtLocPinY" V="0.2778032864040799" F="Inh"/>
      <Section N="User">
        <Row N="AttributeName">
          <Cell N="Value" V="Информация о точке подключения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1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1">
          <Cell N="X" V="2.559055118110236" U="MM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</Row>
      </Section>
      <Text>
        <cp IX="0"/>
        Информация о точке подключения
      </Text>
      <Shapes>
        <Shape ID="185" Type="Shape" MasterShape="6">
          <Cell N="PinX" V="2.559055118110236" U="MM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86" NameU="Attribute.5" IsCustomNameU="1" Name="Attribute.5" IsCustomName="1" Type="Shape" MasterShape="10">
          <Cell N="FillForegnd" V="#2e75b5" F="Inh"/>
          <Section N="Character">
            <Row IX="0">
              <Cell N="Color" V="#5b9bd5" F="Inh"/>
            </Row>
          </Section>
        </Shape>
        <Shape ID="187" NameU="Attribute.6" IsCustomNameU="1" Name="Attribute.6" IsCustomName="1" Type="Shape" MasterShape="11">
          <Section N="Character">
            <Row IX="0">
              <Cell N="Color" V="#5b9bd5" F="Inh"/>
            </Row>
          </Section>
        </Shape>
      </Shapes>
    </Shape>
    <Shape ID="188" Type="Group" Master="6">
      <Cell N="PinX" V="6.29921281750973"/>
      <Cell N="PinY" V="5.07163076033386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74!SheetRef()))"/>
      <Cell N="ShapeFixedCode" V="1"/>
      <Cell N="TxtPinY" V="0.1944696987575955" F="Inh"/>
      <Cell N="TxtWidth" V="2.559055118110236" U="MM" F="Inh"/>
      <Section N="User">
        <Row N="AttributeName">
          <Cell N="Value" V="Ближайшие точки подключения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4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Ближайшие точки подключения
      </Text>
      <Shapes>
        <Shape ID="189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90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91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92" Type="Group" Master="6">
      <Cell N="PinX" V="6.29921281750973"/>
      <Cell N="PinY" V="5.46057015784905"/>
      <Cell N="Width" V="2.559055118110236" U="MM" F="IFERROR(LISTSHEETREF()!Controls.ROW_1-User.ContainerMargin*2,User.UserWidth)"/>
      <Cell N="Height" V="0.388939397515191" F="Inh"/>
      <Cell N="LocPinX" V="1.279527559055118" U="MM" F="Inh"/>
      <Cell N="LocPinY" V="0.1944696987575955" F="Inh"/>
      <Cell N="LineColor" V="#ffffff" F="Inh"/>
      <Cell N="Relationships" V="0" F="SUM(DEPENDSON(5,Sheet.174!SheetRef()))"/>
      <Cell N="ShapeFixedCode" V="1"/>
      <Cell N="TxtPinY" V="0.1944696987575955" F="Inh"/>
      <Cell N="TxtWidth" V="2.559055118110236" U="MM" F="Inh"/>
      <Section N="User">
        <Row N="AttributeName">
          <Cell N="Value" V="Информация о портах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3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0">
          <Cell N="Y" V="0.1944696987575955" F="Inh"/>
        </Row>
        <Row T="Connection" IX="1">
          <Cell N="X" V="2.559055118110236" U="MM" F="Inh"/>
          <Cell N="Y" V="0.1944696987575955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  <Cell N="Y" V="0.388939397515191" F="Inh"/>
        </Row>
        <Row T="LineTo" IX="4">
          <Cell N="Y" V="0.388939397515191" F="Inh"/>
        </Row>
        <Row T="EllipticalArcTo" IX="5">
          <Cell N="Y" V="0.388939397515191" F="Inh"/>
          <Cell N="B" V="0.388939397515191" U="DL" F="Inh"/>
        </Row>
        <Row T="EllipticalArcTo" IX="6">
          <Cell N="Y" V="0.388939397515191" F="Inh"/>
          <Cell N="B" V="0.388939397515191" U="DL" F="Inh"/>
        </Row>
      </Section>
      <Text>
        <cp IX="0"/>
        Информация о портах
      </Text>
      <Shapes>
        <Shape ID="193" Type="Shape" MasterShape="6">
          <Cell N="PinX" V="2.559055118110236" U="MM" F="Inh"/>
          <Cell N="PinY" V="0.1944696987575955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94" NameU="Attribute.5" IsCustomNameU="1" Name="Attribute.5" IsCustomName="1" Type="Shape" MasterShape="10">
          <Cell N="PinY" V="0.1944696987575955" F="Inh"/>
          <Cell N="FillForegnd" V="#2e75b5" F="Inh"/>
          <Section N="Character">
            <Row IX="0">
              <Cell N="Color" V="#5b9bd5" F="Inh"/>
            </Row>
          </Section>
        </Shape>
        <Shape ID="195" NameU="Attribute.6" IsCustomNameU="1" Name="Attribute.6" IsCustomName="1" Type="Shape" MasterShape="11">
          <Cell N="PinY" V="0.1944696987575955" F="Inh"/>
          <Cell N="Height" V="0.388939397515191" F="Inh"/>
          <Cell N="LocPinY" V="0.1944696987575955" F="Inh"/>
          <Cell N="TxtPinY" V="0.1944696987575955" F="Inh"/>
          <Section N="Character">
            <Row IX="0">
              <Cell N="Color" V="#5b9bd5" F="Inh"/>
            </Row>
          </Section>
        </Shape>
      </Shapes>
    </Shape>
    <Shape ID="196" Type="Group" Master="6">
      <Cell N="PinX" V="6.29921281750973"/>
      <Cell N="PinY" V="5.932843143010724"/>
      <Cell N="Width" V="2.559055118110236" U="MM" F="IFERROR(LISTSHEETREF()!Controls.ROW_1-User.ContainerMargin*2,User.UserWidth)"/>
      <Cell N="LocPinX" V="1.279527559055118" U="MM" F="Inh"/>
      <Cell N="LineColor" V="#ffffff" F="Inh"/>
      <Cell N="Relationships" V="0" F="SUM(DEPENDSON(5,Sheet.174!SheetRef()))"/>
      <Cell N="ShapeFixedCode" V="1"/>
      <Cell N="TxtWidth" V="2.559055118110236" U="MM" F="Inh"/>
      <Cell N="TxtHeight" V="0.5556065728081597" F="Inh"/>
      <Cell N="TxtLocPinY" V="0.2778032864040799" F="Inh"/>
      <Section N="User">
        <Row N="AttributeName">
          <Cell N="Value" V="Перечень установленного оборудования" U="STR" F="Inh"/>
        </Row>
        <Row N="ContainerMargin">
          <Cell N="Value" V="0" U="MM" F="IFERROR(LISTSHEETREF()!User.MSVSDCONTAINERMARGIN,0)"/>
        </Row>
        <Row N="WidthMin">
          <Cell N="Value" V="0" F="IFERROR(IF(LISTSHEETREF()!User.WIDTHMIN&lt;TEXTWIDTH(TheText),SETF(GetRef(LISTSHEETREF()!User.WIDTHMIN),TEXTWIDTH(TheText)),0),0)"/>
        </Row>
        <Row N="DarkerColor">
          <Cell N="Value" V="#5b9bd5" U="COLOR" F="Inh"/>
        </Row>
        <Row N="DarkColor">
          <Cell N="Value" V="#5b9bd5" U="COLOR" F="Inh"/>
        </Row>
        <Row N="BackFillColor">
          <Cell N="Value" V="#5b9bd5" U="COLOR" F="IFERROR(IF(OR(THEMEPROP(&quot;Embellishment&quot;)=1,NOT(User.PrimaryKey)),LISTSHEETREF()!User.BACKGRND,FillForegnd),FillForegnd)"/>
        </Row>
        <Row N="BackLineColor">
          <Cell N="Value" V="#ffffff" U="COLOR" F="IFERROR(IF(OR(THEMEPROP(&quot;Embellishment&quot;)=1,NOT(User.PrimaryKey)),LISTSHEETREF()!User.BACKGRNDLINE,LineColor),LineColor)"/>
        </Row>
        <Row N="ItemIndex">
          <Cell N="Value" V="2" F="Inh"/>
        </Row>
        <Row N="ShowType">
          <Cell N="Value" V="0" U="BOOL" F="IFERROR(LISTSHEETREF()!User.SHOWTYPE,0)"/>
        </Row>
        <Row N="ListDivLoc">
          <Cell N="Value" V="1.850393700787401" U="MM" F="IFERROR(LISTSHEETREF()!Controls.ROW_2,Width*0.75)-User.ContainerMargin"/>
        </Row>
      </Section>
      <Section N="Character">
        <Row IX="0">
          <Cell N="Color" V="#5b9bd5" F="Inh"/>
        </Row>
      </Section>
      <Section N="Connection">
        <Row T="Connection" IX="1">
          <Cell N="X" V="2.559055118110236" U="MM" F="Inh"/>
        </Row>
      </Section>
      <Section N="Geometry" IX="0">
        <Row T="LineTo" IX="2">
          <Cell N="X" V="2.559055118110236" U="MM" F="Inh"/>
        </Row>
        <Row T="LineTo" IX="3">
          <Cell N="X" V="2.559055118110236" U="MM" F="Inh"/>
        </Row>
      </Section>
      <Text>
        <cp IX="0"/>
        Перечень установленного оборудования
      </Text>
      <Shapes>
        <Shape ID="197" Type="Shape" MasterShape="6">
          <Cell N="PinX" V="2.559055118110236" U="MM" F="Inh"/>
          <Cell N="Width" V="0.7086614173228347" U="MM" F="Inh"/>
          <Cell N="Height" V="0.388939397515191" F="Inh"/>
          <Cell N="LocPinX" V="0.7086614173228347" U="MM" F="Inh"/>
          <Cell N="LocPinY" V="0.1944696987575955" F="Inh"/>
          <Cell N="FillForegnd" V="#5b9bd5" F="Inh"/>
          <Cell N="LineColor" V="#ffffff" F="Inh"/>
          <Cell N="TxtPinX" V="0.3543307086614174" U="MM" F="Inh"/>
          <Cell N="TxtPinY" V="0.1944696987575955" F="Inh"/>
          <Cell N="TxtWidth" V="0.7086614173228347" U="MM" F="Inh"/>
          <Cell N="TxtHeight" V="0.388939397515191" F="Inh"/>
          <Cell N="TxtLocPinX" V="0.3543307086614174" U="MM" F="Inh"/>
          <Cell N="TxtLocPinY" V="0.1944696987575955" F="Inh"/>
          <Section N="Geometry" IX="0">
            <Row T="LineTo" IX="2">
              <Cell N="X" V="0.7086614173228347" U="MM" F="Inh"/>
            </Row>
            <Row T="LineTo" IX="3">
              <Cell N="X" V="0.7086614173228347" U="MM" F="Inh"/>
              <Cell N="Y" V="0.388939397515191" F="Inh"/>
            </Row>
            <Row T="LineTo" IX="4">
              <Cell N="Y" V="0.388939397515191" F="Inh"/>
            </Row>
          </Section>
        </Shape>
        <Shape ID="198" NameU="Attribute.5" IsCustomNameU="1" Name="Attribute.5" IsCustomName="1" Type="Shape" MasterShape="10">
          <Cell N="FillForegnd" V="#2e75b5" F="Inh"/>
          <Section N="Character">
            <Row IX="0">
              <Cell N="Color" V="#5b9bd5" F="Inh"/>
            </Row>
          </Section>
        </Shape>
        <Shape ID="199" NameU="Attribute.6" IsCustomNameU="1" Name="Attribute.6" IsCustomName="1" Type="Shape" MasterShape="11">
          <Section N="Character">
            <Row IX="0">
              <Cell N="Color" V="#5b9bd5" F="Inh"/>
            </Row>
          </Section>
        </Shape>
      </Shapes>
    </Shape>
    <Shape ID="200" NameU="Relationship" Name="Связь" Type="Group" Master="8">
      <Cell N="PinX" V="6.29921281750973" F="Inh"/>
      <Cell N="PinY" V="8.193738096465943" F="Inh"/>
      <Cell N="Width" V="0.1968503937007874" F="GUARD(0.19685039370079DL)"/>
      <Cell N="Height" V="-1.988828456202493" F="GUARD(EndY-BeginY)"/>
      <Cell N="LocPinX" V="0.09842519685039369" F="Inh"/>
      <Cell N="LocPinY" V="-0.9944142281012467" F="Inh"/>
      <Cell N="BeginX" V="6.29921281750973" F="PAR(PNT(Sheet.61!Connections.X3,Sheet.61!Connections.Y3))"/>
      <Cell N="BeginY" V="9.18815232456719" F="PAR(PNT(Sheet.61!Connections.X3,Sheet.61!Connections.Y3))"/>
      <Cell N="EndX" V="6.29921281750973" F="PAR(PNT(Sheet.174!Connections.X4,Sheet.174!Connections.Y4))"/>
      <Cell N="EndY" V="7.199323868364696" F="PAR(PNT(Sheet.174!Connections.X4,Sheet.174!Connections.Y4))"/>
      <Cell N="LayerMember" V="0"/>
      <Cell N="BegTrigger" V="2" F="_XFTRIGGER(Sheet.61!EventXFMod)"/>
      <Cell N="EndTrigger" V="2" F="_XFTRIGGER(Sheet.174!EventXFMod)"/>
      <Cell N="TxtPinX" V="0.09842519462108612" F="Inh"/>
      <Cell N="TxtPinY" V="-0.9944142103195195" F="Inh"/>
      <Cell N="BeginArrow" V="28"/>
      <Cell N="EndArrow" V="28"/>
      <Section N="Control">
        <Row N="TextPosition">
          <Cell N="X" V="0.09842519462108612"/>
          <Cell N="Y" V="-0.9944142103195195"/>
          <Cell N="XDyn" V="0.09842519462108612" F="Inh"/>
          <Cell N="YDyn" V="-0.9944142103195195" F="Inh"/>
        </Row>
      </Section>
      <Section N="User">
        <Row N="DYBegin">
          <Cell N="Value" V="-0.02983242684303455" U="DL" F="Inh"/>
        </Row>
        <Row N="DXEnd">
          <Cell N="Value" V="0" U="DL" F="Inh"/>
        </Row>
        <Row N="DYEnd">
          <Cell N="Value" V="-0.02983242684303988" U="DL" F="Inh"/>
        </Row>
        <Row N="EndAngle">
          <Cell N="Value" V="-1.570796326794926" U="DA" F="Inh"/>
        </Row>
      </Section>
      <Section N="Actions">
        <Row N="Row_4">
          <Cell N="Checked" V="0" F="Inh"/>
        </Row>
        <Row N="Row_5">
          <Cell N="Checked" V="1" F="Inh"/>
        </Row>
        <Row N="Row_11">
          <Cell N="Checked" V="1" F="Inh"/>
        </Row>
        <Row N="Row_12">
          <Cell N="Checked" V="0" F="Inh"/>
        </Row>
      </Section>
      <Section N="Connection">
        <Row T="Connection" IX="0">
          <Cell N="X" V="0.09842519685039353"/>
          <Cell N="Y" V="-0.02983242684303455"/>
        </Row>
        <Row T="Connection" IX="1">
          <Cell N="X" V="0.09842519685039353"/>
          <Cell N="Y" V="-1.958996029359454"/>
        </Row>
      </Section>
      <Section N="Geometry" IX="0">
        <Row T="MoveTo" IX="1">
          <Cell N="X" V="0.09842519685039353"/>
        </Row>
        <Row T="LineTo" IX="2">
          <Cell N="X" V="0.09842519685039353"/>
          <Cell N="Y" V="-1.988828456202493"/>
        </Row>
        <Row T="LineTo" IX="3" Del="1"/>
      </Section>
      <Shapes>
        <Shape ID="201" Type="Shape" MasterShape="6">
          <Cell N="PinX" V="0.1680223209829308" U="MM" F="Inh"/>
          <Cell N="PinY" V="-0.09942955097556834" U="MM" F="Inh"/>
          <Section N="User">
            <Row N="Con1X">
              <Cell N="Value" V="0.09842519685039441" U="DL" F="Inh"/>
            </Row>
            <Row N="Con1Y">
              <Cell N="Value" V="-0.02983242684303633" U="DL" F="Inh"/>
            </Row>
          </Section>
        </Shape>
        <Shape ID="202" Type="Shape" MasterShape="7">
          <Cell N="PinX" V="0.02882807271786217" U="MM" F="Inh"/>
          <Cell N="PinY" V="-0.09942955097557248" U="MM" F="Inh"/>
          <Section N="User">
            <Row N="Con1X">
              <Cell N="Value" V="0.09842519685039441" U="DL" F="Inh"/>
            </Row>
            <Row N="Con1Y">
              <Cell N="Value" V="-0.02983242684303633" U="DL" F="Inh"/>
            </Row>
          </Section>
        </Shape>
        <Shape ID="203" Type="Shape" MasterShape="8">
          <Cell N="PinX" V="0.1680223209829303" U="MM" F="Inh"/>
          <Cell N="PinY" V="-1.889398905226924" U="MM" F="Inh"/>
          <Cell N="LocPinX" V="0" F="Inh"/>
          <Section N="User">
            <Row N="EndAngle">
              <Cell N="Value" V="-1.570796326794926" U="DA" F="Inh"/>
            </Row>
            <Row N="Con2X">
              <Cell N="Value" V="0.09842519685039441" U="DL" F="Inh"/>
            </Row>
            <Row N="Con2Y">
              <Cell N="Value" V="-1.958996029359456" U="DL" F="Inh"/>
            </Row>
          </Section>
        </Shape>
        <Shape ID="204" Type="Shape" MasterShape="9">
          <Cell N="PinX" V="0.02882807271786264" U="MM" F="Inh"/>
          <Cell N="PinY" V="-1.88939890522692" U="MM" F="Inh"/>
          <Cell N="LocPinY" V="0" F="Inh"/>
          <Section N="User">
            <Row N="EndAngle">
              <Cell N="Value" V="-1.570796326794926" U="DA" F="Inh"/>
            </Row>
            <Row N="Con2X">
              <Cell N="Value" V="0.09842519685039441" U="DL" F="Inh"/>
            </Row>
            <Row N="Con2Y">
              <Cell N="Value" V="-1.958996029359456" U="DL" F="Inh"/>
            </Row>
          </Section>
        </Shape>
      </Shapes>
    </Shape>
    <Shape ID="205" Type="Group" Master="8">
      <Cell N="PinX" V="4.035433211217171" U="MM" F="Inh"/>
      <Cell N="PinY" V="6.052447177544638" F="Inh"/>
      <Cell N="Width" V="-1.968504094474881" U="MM" F="GUARD(EndX-BeginX)"/>
      <Cell N="Height" V="0.1968503937007874" F="GUARD(0.19685039370079DL)"/>
      <Cell N="LocPinX" V="-0.9842520472374405" U="MM" F="Inh"/>
      <Cell N="LocPinY" V="0.09842519685039369" F="Inh"/>
      <Cell N="BeginX" V="5.019685258454611" F="PAR(PNT(Sheet.174!Connections.X1,Sheet.174!Connections.Y1))"/>
      <Cell N="BeginY" V="6.038242464970479" F="PAR(PNT(Sheet.174!Connections.X1,Sheet.174!Connections.Y1))"/>
      <Cell N="EndX" V="3.05118116397973" U="MM" F="PAR(PNT(Sheet.147!Connections.X2,Sheet.147!Connections.Y2))"/>
      <Cell N="EndY" V="6.066651890118797" F="PAR(PNT(Sheet.147!Connections.X2,Sheet.147!Connections.Y2))"/>
      <Cell N="LayerMember" V="0"/>
      <Cell N="BegTrigger" V="2" F="_XFTRIGGER(Sheet.174!EventXFMod)"/>
      <Cell N="EndTrigger" V="2" F="_XFTRIGGER(Sheet.147!EventXFMod)"/>
      <Cell N="ConFixedCode" V="3"/>
      <Cell N="TxtPinX" V="-0.9842520356178288" F="Inh"/>
      <Cell N="TxtPinY" V="0.09842519834637642" F="Inh"/>
      <Cell N="BeginArrow" V="28"/>
      <Cell N="EndArrow" V="28"/>
      <Section N="Control">
        <Row N="TextPosition">
          <Cell N="X" V="-0.9842520356178288"/>
          <Cell N="Y" V="0.09842519834637642"/>
          <Cell N="XDyn" V="-0.9842520356178288" F="Inh"/>
          <Cell N="YDyn" V="0.09842519834637642" F="Inh"/>
        </Row>
      </Section>
      <Section N="User">
        <Row N="DXBegin">
          <Cell N="Value" V="-0.0295275614171242" U="MM" F="Inh"/>
        </Row>
        <Row N="DYBegin">
          <Cell N="Value" V="0.0004261413772246314" U="DL" F="Inh"/>
        </Row>
        <Row N="DXEnd">
          <Cell N="Value" V="-0.02952756141712465" U="MM" F="Inh"/>
        </Row>
        <Row N="DYEnd">
          <Cell N="Value" V="0.0004261413772246314" U="DL" F="Inh"/>
        </Row>
        <Row N="BeginAngle">
          <Cell N="Value" V="3.127161668619248" U="DA" F="Inh"/>
        </Row>
        <Row N="EndAngle">
          <Cell N="Value" V="3.127161668619249" U="DA" F="Inh"/>
        </Row>
      </Section>
      <Section N="Actions">
        <Row N="Row_4">
          <Cell N="Checked" V="0" F="Inh"/>
        </Row>
        <Row N="Row_5">
          <Cell N="Checked" V="1" F="Inh"/>
        </Row>
        <Row N="Row_11">
          <Cell N="Checked" V="1" F="Inh"/>
        </Row>
        <Row N="Row_12">
          <Cell N="Checked" V="0" F="Inh"/>
        </Row>
      </Section>
      <Section N="Connection">
        <Row T="Connection" IX="0">
          <Cell N="X" V="-0.0295275614171242"/>
          <Cell N="Y" V="0.08464662565345904"/>
        </Row>
        <Row T="Connection" IX="1">
          <Cell N="X" V="-1.938976533057756"/>
          <Cell N="Y" V="0.112203768047328"/>
        </Row>
      </Section>
      <Section N="Geometry" IX="0">
        <Row T="MoveTo" IX="1">
          <Cell N="Y" V="0.08422048427623441"/>
        </Row>
        <Row T="LineTo" IX="2">
          <Cell N="X" V="-1.968504094474881"/>
          <Cell N="Y" V="0.1126299094245526"/>
        </Row>
        <Row T="LineTo" IX="3" Del="1"/>
      </Section>
      <Shapes>
        <Shape ID="206" Type="Shape" MasterShape="6">
          <Cell N="PinX" V="-0.1001217589517567" U="MM" F="Inh"/>
          <Cell N="PinY" V="0.01606106850415802" U="MM" F="Inh"/>
          <Cell N="LocPinX" V="0.1764835642324219" F="Inh"/>
          <Section N="User">
            <Row N="BeginAngle">
              <Cell N="Value" V="3.127161668619248" U="DA" F="Inh"/>
            </Row>
            <Row N="Con1X">
              <Cell N="Value" V="-0.0295275614171242" U="DL" F="Inh"/>
            </Row>
            <Row N="Con1Y">
              <Cell N="Value" V="0.08464662565345904" U="DL" F="Inh"/>
            </Row>
          </Section>
        </Shape>
        <Shape ID="207" Type="Shape" MasterShape="7">
          <Cell N="PinX" V="-0.09811311856642498" U="MM" F="Inh"/>
          <Cell N="PinY" V="0.1552408231880918" U="MM" F="Inh"/>
          <Cell N="LocPinY" V="0" F="Inh"/>
          <Section N="User">
            <Row N="BeginAngle">
              <Cell N="Value" V="3.127161668619248" U="DA" F="Inh"/>
            </Row>
            <Row N="Con1X">
              <Cell N="Value" V="-0.0295275614171242" U="DL" F="Inh"/>
            </Row>
            <Row N="Con1Y">
              <Cell N="Value" V="0.08464662565345904" U="DL" F="Inh"/>
            </Row>
          </Section>
        </Shape>
        <Shape ID="208" Type="Shape" MasterShape="8">
          <Cell N="PinX" V="-1.870390975908455" U="MM" F="Inh"/>
          <Cell N="PinY" V="0.04160957051269582" U="MM" F="Inh"/>
          <Cell N="LocPinX" V="0" F="Inh"/>
          <Cell N="LocPinY" V="0.1333828247070313" F="Inh"/>
          <Section N="User">
            <Row N="EndAngle">
              <Cell N="Value" V="3.127161668619249" U="DA" F="Inh"/>
            </Row>
            <Row N="Con2X">
              <Cell N="Value" V="-1.938976533057756" U="DL" F="Inh"/>
            </Row>
            <Row N="Con2Y">
              <Cell N="Value" V="0.112203768047328" U="DL" F="Inh"/>
            </Row>
          </Section>
        </Shape>
        <Shape ID="209" Type="Shape" MasterShape="9">
          <Cell N="PinX" V="-1.868382335523124" U="MM" F="Inh"/>
          <Cell N="PinY" V="0.1807893251966286" U="MM" F="Inh"/>
          <Cell N="LocPinX" V="0" F="Inh"/>
          <Cell N="LocPinY" V="0" F="Inh"/>
          <Section N="User">
            <Row N="EndAngle">
              <Cell N="Value" V="3.127161668619249" U="DA" F="Inh"/>
            </Row>
            <Row N="Con2X">
              <Cell N="Value" V="-1.938976533057756" U="DL" F="Inh"/>
            </Row>
            <Row N="Con2Y">
              <Cell N="Value" V="0.112203768047328" U="DL" F="Inh"/>
            </Row>
          </Section>
        </Shape>
      </Shapes>
    </Shape>
    <Shape ID="210" Type="Group" Master="8">
      <Cell N="PinX" V="1.771653604924612" F="Inh"/>
      <Cell N="PinY" V="7.800687807778967" F="Inh"/>
      <Cell N="Width" V="0.1968503937007874" F="GUARD(0.19685039370079DL)"/>
      <Cell N="Height" V="1.435111910491298" F="GUARD(EndY-BeginY)"/>
      <Cell N="LocPinX" V="0.09842519685039369" F="Inh"/>
      <Cell N="LocPinY" V="0.7175559552456488" F="Inh"/>
      <Cell N="BeginX" V="1.771653604924612" F="PAR(PNT(Sheet.117!Connections.X4,Sheet.117!Connections.Y4))"/>
      <Cell N="BeginY" V="7.083131852533319" F="PAR(PNT(Sheet.117!Connections.X4,Sheet.117!Connections.Y4))"/>
      <Cell N="EndX" V="1.771653604924612" F="PAR(PNT(Sheet.79!Connections.X3,Sheet.79!Connections.Y3))"/>
      <Cell N="EndY" V="8.518243763024616" F="PAR(PNT(Sheet.79!Connections.X3,Sheet.79!Connections.Y3))"/>
      <Cell N="LayerMember" V="0"/>
      <Cell N="BegTrigger" V="2" F="_XFTRIGGER(Sheet.117!EventXFMod)"/>
      <Cell N="EndTrigger" V="2" F="_XFTRIGGER(Sheet.79!EventXFMod)"/>
      <Cell N="TxtPinX" V="0.09842519462108612" F="Inh"/>
      <Cell N="TxtPinY" V="0.7175559401512149" F="Inh"/>
      <Cell N="BeginArrow" V="28"/>
      <Cell N="EndArrow" V="28"/>
      <Section N="Control">
        <Row N="TextPosition">
          <Cell N="X" V="0.09842519462108612"/>
          <Cell N="Y" V="0.7175559401512149"/>
          <Cell N="XDyn" V="0.09842519462108612" F="Inh"/>
          <Cell N="YDyn" V="0.7175559401512149" F="Inh"/>
        </Row>
      </Section>
      <Section N="User">
        <Row N="DYBegin">
          <Cell N="Value" V="0.02152667865736913" U="DL" F="Inh"/>
        </Row>
        <Row N="DXEnd">
          <Cell N="Value" V="0" U="DL" F="Inh"/>
        </Row>
        <Row N="DYEnd">
          <Cell N="Value" V="0.02152667865737001" U="DL" F="Inh"/>
        </Row>
        <Row N="BeginAngle">
          <Cell N="Value" V="1.570796326794897" U="DA" F="Inh"/>
        </Row>
        <Row N="EndAngle">
          <Cell N="Value" V="1.570796326794897" U="DA" F="Inh"/>
        </Row>
      </Section>
      <Section N="Actions">
        <Row N="Row_4">
          <Cell N="Checked" V="0" F="Inh"/>
        </Row>
        <Row N="Row_5">
          <Cell N="Checked" V="1" F="Inh"/>
        </Row>
        <Row N="Row_11">
          <Cell N="Checked" V="1" F="Inh"/>
        </Row>
        <Row N="Row_12">
          <Cell N="Checked" V="0" F="Inh"/>
        </Row>
      </Section>
      <Section N="Connection">
        <Row T="Connection" IX="0">
          <Cell N="X" V="0.09842519685039375"/>
          <Cell N="Y" V="0.02152667865736913"/>
        </Row>
        <Row T="Connection" IX="1">
          <Cell N="X" V="0.09842519685039375"/>
          <Cell N="Y" V="1.413585231833928"/>
        </Row>
      </Section>
      <Section N="Geometry" IX="0">
        <Row T="MoveTo" IX="1">
          <Cell N="X" V="0.09842519685039375"/>
        </Row>
        <Row T="LineTo" IX="2">
          <Cell N="X" V="0.09842519685039375"/>
          <Cell N="Y" V="1.435111910491298"/>
        </Row>
        <Row T="LineTo" IX="3" Del="1"/>
      </Section>
      <Shapes>
        <Shape ID="211" Type="Shape" MasterShape="6">
          <Cell N="PinX" V="0.02882807271785944" U="MM" F="Inh"/>
          <Cell N="PinY" V="0.0911238027899032" U="MM" F="Inh"/>
          <Cell N="LocPinX" V="0.1764835642324219" F="Inh"/>
          <Cell N="LocPinY" V="0" F="Inh"/>
          <Section N="User">
            <Row N="BeginAngle">
              <Cell N="Value" V="1.570796326794897" U="DA" F="Inh"/>
            </Row>
            <Row N="Con1X">
              <Cell N="Value" V="0.09842519685039375" U="DL" F="Inh"/>
            </Row>
            <Row N="Con1Y">
              <Cell N="Value" V="0.02152667865736913" U="DL" F="Inh"/>
            </Row>
          </Section>
        </Shape>
        <Shape ID="212" Type="Shape" MasterShape="7">
          <Cell N="PinX" V="0.1680223209829281" U="MM" F="Inh"/>
          <Cell N="PinY" V="0.0911238027899032" U="MM" F="Inh"/>
          <Cell N="LocPinX" V="0" F="Inh"/>
          <Cell N="LocPinY" V="0" F="Inh"/>
          <Section N="User">
            <Row N="BeginAngle">
              <Cell N="Value" V="1.570796326794897" U="DA" F="Inh"/>
            </Row>
            <Row N="Con1X">
              <Cell N="Value" V="0.09842519685039375" U="DL" F="Inh"/>
            </Row>
            <Row N="Con1Y">
              <Cell N="Value" V="0.02152667865736913" U="DL" F="Inh"/>
            </Row>
          </Section>
        </Shape>
        <Shape ID="213" Type="Shape" MasterShape="8">
          <Cell N="PinX" V="0.02882807271785991" U="MM" F="Inh"/>
          <Cell N="PinY" V="1.343988107701393" U="MM" F="Inh"/>
          <Cell N="LocPinY" V="0.1333828247070313" F="Inh"/>
          <Section N="User">
            <Row N="EndAngle">
              <Cell N="Value" V="1.570796326794897" U="DA" F="Inh"/>
            </Row>
            <Row N="Con2X">
              <Cell N="Value" V="0.09842519685039375" U="DL" F="Inh"/>
            </Row>
            <Row N="Con2Y">
              <Cell N="Value" V="1.413585231833928" U="DL" F="Inh"/>
            </Row>
          </Section>
        </Shape>
        <Shape ID="214" Type="Shape" MasterShape="9">
          <Cell N="PinX" V="0.1680223209829276" U="MM" F="Inh"/>
          <Cell N="PinY" V="1.343988107701393" U="MM" F="Inh"/>
          <Cell N="LocPinX" V="0" F="Inh"/>
          <Section N="User">
            <Row N="EndAngle">
              <Cell N="Value" V="1.570796326794897" U="DA" F="Inh"/>
            </Row>
            <Row N="Con2X">
              <Cell N="Value" V="0.09842519685039375" U="DL" F="Inh"/>
            </Row>
            <Row N="Con2Y">
              <Cell N="Value" V="1.413585231833928" U="DL" F="Inh"/>
            </Row>
          </Section>
        </Shape>
      </Shapes>
    </Shape>
    <Shape ID="215" Type="Group" Master="8">
      <Cell N="PinX" V="4.035433211217171" U="MM" F="Inh"/>
      <Cell N="PinY" V="10.03104910349814" F="Inh"/>
      <Cell N="Width" V="1.968504094474881" U="MM" F="GUARD(EndX-BeginX)"/>
      <Cell N="Height" V="0.25890342971406" F="GUARD(EndY-BeginY)"/>
      <Cell N="LocPinX" V="0.9842520472374405" U="MM" F="Inh"/>
      <Cell N="LocPinY" V="0.12945171485703" F="Inh"/>
      <Cell N="BeginX" V="3.05118116397973" F="PAR(PNT(Sheet.79!Connections.X2,Sheet.79!Connections.Y2))"/>
      <Cell N="BeginY" V="9.901597388641109" F="PAR(PNT(Sheet.79!Connections.X2,Sheet.79!Connections.Y2))"/>
      <Cell N="EndX" V="5.019685258454611" U="MM" F="PAR(PNT(Sheet.113!Connections.X1,Sheet.113!Connections.Y1))"/>
      <Cell N="EndY" V="10.16050081835517" F="PAR(PNT(Sheet.113!Connections.X1,Sheet.113!Connections.Y1))"/>
      <Cell N="LayerMember" V="0"/>
      <Cell N="BegTrigger" V="2" F="_XFTRIGGER(Sheet.79!EventXFMod)"/>
      <Cell N="EndTrigger" V="2" F="_XFTRIGGER(Sheet.113!EventXFMod)"/>
      <Cell N="ConFixedCode" V="3"/>
      <Cell N="TxtPinX" V="0.8858268469638508" F="Inh"/>
      <Cell N="TxtPinY" V="0.2278769151306202" F="Inh"/>
      <Cell N="BeginArrow" V="28"/>
      <Cell N="EndArrow" V="28"/>
      <Section N="Control">
        <Row N="TextPosition">
          <Cell N="X" V="0.8858268469638508"/>
          <Cell N="Y" V="0.2278769151306202"/>
          <Cell N="XDyn" V="0.8858268469638508" F="Inh"/>
          <Cell N="YDyn" V="0.2278769151306202" F="Inh"/>
        </Row>
      </Section>
      <Section N="User">
        <Row N="DXBegin">
          <Cell N="Value" V="0.03341111286283383" U="MM" F="Inh"/>
        </Row>
        <Row N="DYBegin">
          <Cell N="Value" V="0" U="DL" F="Inh"/>
        </Row>
        <Row N="DXEnd">
          <Cell N="Value" V="0.03341111286283471" U="MM" F="Inh"/>
        </Row>
        <Row N="BeginAngle">
          <Cell N="Value" V="0" U="DA" F="Inh"/>
        </Row>
      </Section>
      <Section N="Actions">
        <Row N="Row_4">
          <Cell N="Checked" V="0" F="Inh"/>
        </Row>
        <Row N="Row_5">
          <Cell N="Checked" V="1" F="Inh"/>
        </Row>
        <Row N="Row_11">
          <Cell N="Checked" V="1" F="Inh"/>
        </Row>
        <Row N="Row_12">
          <Cell N="Checked" V="0" F="Inh"/>
        </Row>
      </Section>
      <Section N="Connection">
        <Row T="Connection" IX="0">
          <Cell N="X" V="0.03341111286283294"/>
          <Cell N="Y" V="0"/>
        </Row>
        <Row T="Connection" IX="1">
          <Cell N="X" V="1.935092981612046"/>
          <Cell N="Y" V="0.25890342971406"/>
        </Row>
      </Section>
      <Section N="Geometry" IX="0">
        <Row T="LineTo" IX="2">
          <Cell N="X" V="0.8858268469638508"/>
          <Cell N="Y" V="0"/>
        </Row>
        <Row T="LineTo" IX="3">
          <Cell N="X" V="0.8858268469638508"/>
          <Cell N="Y" V="0.25890342971406"/>
        </Row>
        <Row T="LineTo" IX="4">
          <Cell N="X" V="1.968504094474881"/>
          <Cell N="Y" V="0.25890342971406"/>
        </Row>
      </Section>
      <Shapes>
        <Shape ID="216" Type="Shape" MasterShape="6">
          <Cell N="PinX" V="0.1030082369953697" U="MM" F="Inh"/>
          <Cell N="PinY" V="0.06959712413253205" U="MM" F="Inh"/>
          <Cell N="LocPinY" V="0" F="Inh"/>
          <Section N="User">
            <Row N="BeginAngle">
              <Cell N="Value" V="-3.265769633774978E-14" U="DA" F="Inh"/>
            </Row>
            <Row N="Con1X">
              <Cell N="Value" V="0.03341111286283338" U="DL" F="Inh"/>
            </Row>
            <Row N="Con1Y">
              <Cell N="Value" V="0" U="DL" F="Inh"/>
            </Row>
          </Section>
        </Shape>
        <Shape ID="217" Type="Shape" MasterShape="7">
          <Cell N="PinX" V="0.1030082369953652" U="MM" F="Inh"/>
          <Cell N="PinY" V="-0.06959712413253659" U="MM" F="Inh"/>
          <Cell N="LocPinX" V="0" F="Inh"/>
          <Section N="User">
            <Row N="BeginAngle">
              <Cell N="Value" V="-3.265769633774978E-14" U="DA" F="Inh"/>
            </Row>
            <Row N="Con1X">
              <Cell N="Value" V="0.03341111286283338" U="DL" F="Inh"/>
            </Row>
            <Row N="Con1Y">
              <Cell N="Value" V="0" U="DL" F="Inh"/>
            </Row>
          </Section>
        </Shape>
        <Shape ID="218" Type="Shape" MasterShape="8">
          <Cell N="PinX" V="1.865495857479511" U="MM" F="Inh"/>
          <Cell N="PinY" V="0.3285005538465938" U="MM" F="Inh"/>
          <Section N="User">
            <Row N="Con2X">
              <Cell N="Value" V="1.935092981612046" U="DL" F="Inh"/>
            </Row>
            <Row N="Con2Y">
              <Cell N="Value" V="0.25890342971406" U="DL" F="Inh"/>
            </Row>
          </Section>
        </Shape>
        <Shape ID="219" Type="Shape" MasterShape="9">
          <Cell N="PinX" V="1.865495857479511" U="MM" F="Inh"/>
          <Cell N="PinY" V="0.1893063055815262" U="MM" F="Inh"/>
          <Section N="User">
            <Row N="Con2X">
              <Cell N="Value" V="1.935092981612046" U="DL" F="Inh"/>
            </Row>
            <Row N="Con2Y">
              <Cell N="Value" V="0.25890342971406" U="DL" F="Inh"/>
            </Row>
          </Section>
        </Shape>
      </Shapes>
    </Shape>
    <Shape ID="220" Type="Group" Master="8">
      <Cell N="PinX" V="4.035433211217171" U="MM" F="Inh"/>
      <Cell N="PinY" V="7.795051287558232" F="Inh"/>
      <Cell N="Width" V="1.968504094474881" U="MM" F="GUARD(EndX-BeginX)"/>
      <Cell N="Height" V="-2.613203143478695" F="GUARD(EndY-BeginY)"/>
      <Cell N="LocPinX" V="0.9842520472374405" U="MM" F="Inh"/>
      <Cell N="LocPinY" V="-1.306601571739348" F="Inh"/>
      <Cell N="BeginX" V="3.05118116397973" U="MM" F="PAR(PNT(Sheet.97!Connections.X2,Sheet.97!Connections.Y2))"/>
      <Cell N="BeginY" V="9.10165285929758" F="PAR(PNT(Sheet.97!Connections.X2,Sheet.97!Connections.Y2))"/>
      <Cell N="EndX" V="5.019685258454611" U="MM" F="PAR(PNT(Sheet.184!Connections.X1,Sheet.184!Connections.Y1))"/>
      <Cell N="EndY" V="6.488449715818885" F="PAR(PNT(Sheet.184!Connections.X1,Sheet.184!Connections.Y1))"/>
      <Cell N="LayerMember" V="0"/>
      <Cell N="BegTrigger" V="2" F="_XFTRIGGER(Sheet.97!EventXFMod)"/>
      <Cell N="EndTrigger" V="2" F="_XFTRIGGER(Sheet.184!EventXFMod)"/>
      <Cell N="ConFixedCode" V="3"/>
      <Cell N="TxtPinX" V="0.9479901313471708" F="Inh"/>
      <Cell N="TxtPinY" V="-1.342863487629619" F="Inh"/>
      <Cell N="BeginArrow" V="28"/>
      <Cell N="EndArrow" V="28"/>
      <Section N="Control">
        <Row N="TextPosition">
          <Cell N="X" V="0.9479901313471713"/>
          <Cell N="Y" V="-1.342863487629618"/>
          <Cell N="XDyn" V="0.9479901313471708" F="Inh"/>
          <Cell N="YDyn" V="-1.342863487629619" F="Inh"/>
        </Row>
      </Section>
      <Section N="User">
        <Row N="DXBegin">
          <Cell N="Value" V="0.0687256085693031" U="MM" F="Inh"/>
        </Row>
        <Row N="DYBegin">
          <Cell N="Value" V="0" U="DL" F="Inh"/>
        </Row>
        <Row N="DXEnd">
          <Cell N="Value" V="0.06872560856930399" U="MM" F="Inh"/>
        </Row>
        <Row N="BeginAngle">
          <Cell N="Value" V="0" U="DA" F="Inh"/>
        </Row>
      </Section>
      <Section N="Actions">
        <Row N="Row_4">
          <Cell N="Checked" V="0" F="Inh"/>
        </Row>
        <Row N="Row_5">
          <Cell N="Checked" V="1" F="Inh"/>
        </Row>
        <Row N="Row_11">
          <Cell N="Checked" V="1" F="Inh"/>
        </Row>
        <Row N="Row_12">
          <Cell N="Checked" V="0" F="Inh"/>
        </Row>
      </Section>
      <Section N="Connection">
        <Row T="Connection" IX="0">
          <Cell N="X" V="0.06872560856930265"/>
          <Cell N="Y" V="0"/>
        </Row>
        <Row T="Connection" IX="1">
          <Cell N="X" V="1.899778485905577"/>
          <Cell N="Y" V="-2.613203143478695"/>
        </Row>
      </Section>
      <Section N="Geometry" IX="0">
        <Row T="LineTo" IX="2">
          <Cell N="X" V="0.9479901313471713"/>
          <Cell N="Y" V="0"/>
        </Row>
        <Row T="LineTo" IX="3">
          <Cell N="X" V="0.9479901313471713"/>
          <Cell N="Y" V="-2.613203143478695"/>
        </Row>
        <Row T="LineTo" IX="4">
          <Cell N="X" V="1.968504094474881"/>
          <Cell N="Y" V="-2.613203143478695"/>
        </Row>
      </Section>
      <Shapes>
        <Shape ID="221" Type="Shape" MasterShape="6">
          <Cell N="PinX" V="0.1383227327018372" U="MM" F="Inh"/>
          <Cell N="PinY" V="0.06959712413253433" U="MM" F="Inh"/>
          <Cell N="LocPinY" V="0" F="Inh"/>
          <Section N="User">
            <Row N="BeginAngle">
              <Cell N="Value" V="0" U="DA" F="Inh"/>
            </Row>
            <Row N="Con1X">
              <Cell N="Value" V="0.0687256085693031" U="DL" F="Inh"/>
            </Row>
            <Row N="Con1Y">
              <Cell N="Value" V="0" U="DL" F="Inh"/>
            </Row>
          </Section>
        </Shape>
        <Shape ID="222" Type="Shape" MasterShape="7">
          <Cell N="PinX" V="0.1383227327018372" U="MM" F="Inh"/>
          <Cell N="PinY" V="-0.06959712413253433" U="MM" F="Inh"/>
          <Cell N="LocPinX" V="0" F="Inh"/>
          <Section N="User">
            <Row N="BeginAngle">
              <Cell N="Value" V="0" U="DA" F="Inh"/>
            </Row>
            <Row N="Con1X">
              <Cell N="Value" V="0.0687256085693031" U="DL" F="Inh"/>
            </Row>
            <Row N="Con1Y">
              <Cell N="Value" V="0" U="DL" F="Inh"/>
            </Row>
          </Section>
        </Shape>
        <Shape ID="223" Type="Shape" MasterShape="8">
          <Cell N="PinX" V="1.830181361773041" U="MM" F="Inh"/>
          <Cell N="PinY" V="-2.543606019346161" U="MM" F="Inh"/>
          <Section N="User">
            <Row N="Con2X">
              <Cell N="Value" V="1.899778485905576" U="DL" F="Inh"/>
            </Row>
            <Row N="Con2Y">
              <Cell N="Value" V="-2.613203143478695" U="DL" F="Inh"/>
            </Row>
          </Section>
        </Shape>
        <Shape ID="224" Type="Shape" MasterShape="9">
          <Cell N="PinX" V="1.830181361773041" U="MM" F="Inh"/>
          <Cell N="PinY" V="-2.682800267611229" U="MM" F="Inh"/>
          <Section N="User">
            <Row N="Con2X">
              <Cell N="Value" V="1.899778485905576" U="DL" F="Inh"/>
            </Row>
            <Row N="Con2Y">
              <Cell N="Value" V="-2.613203143478695" U="DL" F="Inh"/>
            </Row>
          </Section>
        </Shape>
      </Shapes>
    </Shape>
  </Shapes>
  <Connects>
    <Connect FromSheet="220" FromCell="EndX" FromPart="12" ToSheet="184" ToCell="Connections.X1" ToPart="100"/>
    <Connect FromSheet="220" FromCell="BeginX" FromPart="9" ToSheet="97" ToCell="Connections.X2" ToPart="101"/>
    <Connect FromSheet="200" FromCell="BeginX" FromPart="9" ToSheet="61" ToCell="Connections.X3" ToPart="102"/>
    <Connect FromSheet="200" FromCell="EndX" FromPart="12" ToSheet="174" ToCell="Connections.X4" ToPart="103"/>
    <Connect FromSheet="205" FromCell="BeginX" FromPart="9" ToSheet="174" ToCell="Connections.X1" ToPart="100"/>
    <Connect FromSheet="205" FromCell="EndX" FromPart="12" ToSheet="147" ToCell="Connections.X2" ToPart="101"/>
    <Connect FromSheet="210" FromCell="BeginX" FromPart="9" ToSheet="117" ToCell="Connections.X4" ToPart="103"/>
    <Connect FromSheet="210" FromCell="EndX" FromPart="12" ToSheet="79" ToCell="Connections.X3" ToPart="102"/>
    <Connect FromSheet="215" FromCell="BeginX" FromPart="9" ToSheet="79" ToCell="Connections.X2" ToPart="101"/>
    <Connect FromSheet="215" FromCell="EndX" FromPart="12" ToSheet="113" ToCell="Connections.X1" ToPart="100"/>
  </Connects>
</PageContents>
</file>

<file path=visio/pages/pages.xml><?xml version="1.0" encoding="utf-8"?>
<Pages xmlns="http://schemas.microsoft.com/office/visio/2012/main" xmlns:r="http://schemas.openxmlformats.org/officeDocument/2006/relationships" xml:space="preserve">
  <Page ID="0" NameU="Page-1" Name="Страница-1" ViewScale="1.0054166666667" ViewCenterX="4.3773312753254" ViewCenterY="8.2573562755843">
    <PageSheet LineStyle="0" FillStyle="0" TextStyle="0">
      <Cell N="PageWidth" V="8.26771653543307" U="MM"/>
      <Cell N="PageHeight" V="11.69291338582677" U="MM"/>
      <Cell N="ShdwOffsetX" V="0.1181102362204724" U="MM"/>
      <Cell N="ShdwOffsetY" V="-0.1181102362204724" U="MM"/>
      <Cell N="PageScale" V="0.03937007874015748" U="MM"/>
      <Cell N="DrawingScale" V="0.03937007874015748" U="MM"/>
      <Cell N="DrawingSizeType" V="0"/>
      <Cell N="DrawingScaleType" V="0"/>
      <Trigger N="RecalcColor">
        <RefBy T="Page" ID="0"/>
      </Trigger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AvenueSizeX" V="1" U="MM"/>
      <Cell N="AvenueSizeY" V="1" U="MM"/>
      <Cell N="PageShapeSplit" V="1"/>
      <Cell N="ColorSchemeIndex" V="40"/>
      <Cell N="EffectSchemeIndex" V="40"/>
      <Cell N="ConnectorSchemeIndex" V="40"/>
      <Cell N="FontSchemeIndex" V="40"/>
      <Cell N="ThemeIndex" V="40"/>
      <Section N="User">
        <Row N="msvThemeOrder">
          <Cell N="Value" V="0"/>
          <Cell N="Prompt" V="" F="No Formula"/>
        </Row>
      </Section>
      <Section N="Layer">
        <Row IX="0">
          <Cell N="Name" V="Соединительная линия"/>
          <Cell N="Color" V="255"/>
          <Cell N="Status" V="0"/>
          <Cell N="Visible" V="1"/>
          <Cell N="Print" V="1"/>
          <Cell N="Active" V="0"/>
          <Cell N="Lock" V="0"/>
          <Cell N="Snap" V="1"/>
          <Cell N="Glue" V="1"/>
          <Cell N="NameUniv" V="Connector"/>
          <Cell N="ColorTrans" V="0"/>
        </Row>
      </Section>
    </PageSheet>
    <Rel r:id="rId1"/>
  </Page>
</Pages>
</file>

<file path=visio/theme/theme1.xml><?xml version="1.0" encoding="utf-8"?>
<a:theme xmlns:a="http://schemas.openxmlformats.org/drawingml/2006/main" name="Параллельная">
  <a:themeElements>
    <a:clrScheme name="Параллельная">
      <a:dk1>
        <a:srgbClr val="000000"/>
      </a:dk1>
      <a:lt1>
        <a:srgbClr val="FEFFFF"/>
      </a:lt1>
      <a:dk2>
        <a:srgbClr val="44546A"/>
      </a:dk2>
      <a:lt2>
        <a:srgbClr val="E7E6E6"/>
      </a:lt2>
      <a:accent1>
        <a:srgbClr val="42829E"/>
      </a:accent1>
      <a:accent2>
        <a:srgbClr val="625986"/>
      </a:accent2>
      <a:accent3>
        <a:srgbClr val="849E33"/>
      </a:accent3>
      <a:accent4>
        <a:srgbClr val="E65802"/>
      </a:accent4>
      <a:accent5>
        <a:srgbClr val="967B4C"/>
      </a:accent5>
      <a:accent6>
        <a:srgbClr val="766F54"/>
      </a:accent6>
      <a:hlink>
        <a:srgbClr val="0563C1"/>
      </a:hlink>
      <a:folHlink>
        <a:srgbClr val="954F72"/>
      </a:folHlink>
      <a:extLst>
        <a:ext uri="{2703A3B3-D2E1-43D9-8057-6E9D74E0F44A}">
          <vt:schemeID xmlns:vt="http://schemas.microsoft.com/office/visio/2012/theme" schemeEnum="40" schemeGUID="{00000000-0000-0000-0000-000000000000}"/>
        </a:ext>
        <a:ext uri="{093E89EA-6996-430E-BFF9-83A9FAAAAB73}">
          <vt:bkgnd xmlns:vt="http://schemas.microsoft.com/office/visio/2012/theme">
            <a:srgbClr val="FFFFFF"/>
          </vt:bkgnd>
        </a:ext>
        <a:ext uri="{DDD2D869-C2EF-471E-B8FA-914AFA308C9F}">
          <vt:variationClrSchemeLst xmlns:vt="http://schemas.microsoft.com/office/visio/2012/theme">
            <vt:variationClrScheme>
              <vt:varColor1>
                <a:srgbClr val="5B9BD5"/>
              </vt:varColor1>
              <vt:varColor2>
                <a:srgbClr val="A5A5A5"/>
              </vt:varColor2>
              <vt:varColor3>
                <a:srgbClr val="73AE42"/>
              </vt:varColor3>
              <vt:varColor4>
                <a:srgbClr val="4271C6"/>
              </vt:varColor4>
              <vt:varColor5>
                <a:srgbClr val="42829E"/>
              </vt:varColor5>
              <vt:varColor6>
                <a:srgbClr val="625986"/>
              </vt:varColor6>
              <vt:varColor7>
                <a:srgbClr val="849E33"/>
              </vt:varColor7>
            </vt:variationClrScheme>
            <vt:variationClrScheme>
              <vt:varColor1>
                <a:srgbClr val="4271C6"/>
              </vt:varColor1>
              <vt:varColor2>
                <a:srgbClr val="5B9BD5"/>
              </vt:varColor2>
              <vt:varColor3>
                <a:srgbClr val="5B9BD5"/>
              </vt:varColor3>
              <vt:varColor4>
                <a:srgbClr val="5B9BD5"/>
              </vt:varColor4>
              <vt:varColor5>
                <a:srgbClr val="E65802"/>
              </vt:varColor5>
              <vt:varColor6>
                <a:srgbClr val="967B4C"/>
              </vt:varColor6>
              <vt:varColor7>
                <a:srgbClr val="766F54"/>
              </vt:varColor7>
            </vt:variationClrScheme>
            <vt:variationClrScheme>
              <vt:varColor1>
                <a:srgbClr val="766F54"/>
              </vt:varColor1>
              <vt:varColor2>
                <a:srgbClr val="92AA4C"/>
              </vt:varColor2>
              <vt:varColor3>
                <a:srgbClr val="6AAC91"/>
              </vt:varColor3>
              <vt:varColor4>
                <a:srgbClr val="967B4C"/>
              </vt:varColor4>
              <vt:varColor5>
                <a:srgbClr val="625986"/>
              </vt:varColor5>
              <vt:varColor6>
                <a:srgbClr val="849E33"/>
              </vt:varColor6>
              <vt:varColor7>
                <a:srgbClr val="E65802"/>
              </vt:varColor7>
            </vt:variationClrScheme>
            <vt:variationClrScheme>
              <vt:varColor1>
                <a:srgbClr val="42829E"/>
              </vt:varColor1>
              <vt:varColor2>
                <a:srgbClr val="625986"/>
              </vt:varColor2>
              <vt:varColor3>
                <a:srgbClr val="849E33"/>
              </vt:varColor3>
              <vt:varColor4>
                <a:srgbClr val="E65802"/>
              </vt:varColor4>
              <vt:varColor5>
                <a:srgbClr val="967B4C"/>
              </vt:varColor5>
              <vt:varColor6>
                <a:srgbClr val="766F54"/>
              </vt:varColor6>
              <vt:varColor7>
                <a:srgbClr val="5399B7"/>
              </vt:varColor7>
            </vt:variationClrScheme>
          </vt:variationClrSchemeLst>
        </a:ext>
      </a:extLst>
    </a:clrScheme>
    <a:fontScheme name="Параллельная">
      <a:majorFont>
        <a:latin typeface="Calibri"/>
        <a:ea typeface=""/>
        <a:cs typeface=""/>
        <a:font script="HANS" typeface="宋体"/>
        <a:font script="HANT" typeface="Microsoft JhengHei"/>
        <a:font script="JPAN" typeface="MS PGothic"/>
        <a:font script="HANG" typeface="Malgun Gothic"/>
        <a:font script="ARAB" typeface="Times New Roman"/>
        <a:font script="HEBR" typeface="Levenim MT"/>
        <a:font script="THAI" typeface="Browall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HANS" typeface="宋体"/>
        <a:font script="HANT" typeface="Microsoft JhengHei"/>
        <a:font script="JPAN" typeface="MS PGothic"/>
        <a:font script="HANG" typeface="Malgun Gothic"/>
        <a:font script="ARAB" typeface="Times New Roman"/>
        <a:font script="HEBR" typeface="Levenim MT"/>
        <a:font script="THAI" typeface="Browall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  <a:extLst>
        <a:ext uri="{B3C0788F-89CC-4CDB-A57D-0664CFDA821B}">
          <vt:schemeID xmlns:vt="http://schemas.microsoft.com/office/visio/2012/theme" schemeEnum="40" schemeGUID="{00000000-0000-0000-0000-000000000000}"/>
        </a:ext>
      </a:extLst>
    </a:fontScheme>
    <a:fmtScheme name="Параллельная">
      <a:fillStyleLst>
        <a:solidFill>
          <a:srgbClr val="FFFFFF"/>
        </a:solidFill>
        <a:solidFill>
          <a:schemeClr val="phClr">
            <a:tint val="30000"/>
          </a:schemeClr>
        </a:solidFill>
        <a:solidFill>
          <a:schemeClr val="phClr"/>
        </a:solidFill>
        <a:solidFill>
          <a:schemeClr val="phClr"/>
        </a:solidFill>
        <a:solidFill>
          <a:schemeClr val="phClr">
            <a:shade val="75000"/>
          </a:schemeClr>
        </a:solidFill>
        <a:solidFill>
          <a:schemeClr val="phClr">
            <a:shade val="75000"/>
          </a:schemeClr>
        </a:solidFill>
      </a:fillStyleLst>
      <a:lnStyleLst>
        <a:ln w="6350" cap="rnd" cmpd="sng">
          <a:solidFill>
            <a:schemeClr val="phClr"/>
          </a:solidFill>
          <a:prstDash val="solid"/>
        </a:ln>
        <a:ln w="6350" cap="rnd" cmpd="sng">
          <a:solidFill>
            <a:srgbClr val="FFFFFF"/>
          </a:solidFill>
          <a:prstDash val="solid"/>
        </a:ln>
        <a:ln w="6350" cap="rnd" cmpd="sng">
          <a:solidFill>
            <a:srgbClr val="FFFFFF"/>
          </a:solidFill>
          <a:prstDash val="solid"/>
        </a:ln>
        <a:ln w="6350" cap="rnd" cmpd="sng">
          <a:solidFill>
            <a:srgbClr val="FFFFFF"/>
          </a:solidFill>
          <a:prstDash val="solid"/>
        </a:ln>
        <a:ln w="6350" cap="rnd" cmpd="sng">
          <a:solidFill>
            <a:srgbClr val="FFFFFF"/>
          </a:solidFill>
          <a:prstDash val="solid"/>
        </a:ln>
        <a:ln w="6350" cap="rnd" cmpd="sng">
          <a:solidFill>
            <a:srgbClr val="FFFFFF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dist="38148" dir="2700000" algn="ctr" rotWithShape="0">
              <a:schemeClr val="phClr">
                <a:alpha val="10000"/>
              </a:schemeClr>
            </a:outerShdw>
          </a:effectLst>
        </a:effectStyle>
        <a:effectStyle>
          <a:effectLst/>
        </a:effectStyle>
        <a:effectStyle>
          <a:effectLst>
            <a:outerShdw dist="38148" dir="2700000" algn="ctr" rotWithShape="0">
              <a:schemeClr val="phClr">
                <a:alpha val="10000"/>
              </a:scheme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extLst>
      <a:ext uri="{1342405F-259F-4C95-8CDF-A9DCE2D418A2}">
        <vt:fmtConnectorScheme xmlns:vt="http://schemas.microsoft.com/office/visio/2012/theme" name="Параллельная">
          <a:fillStyleLst>
            <a:solidFill>
              <a:schemeClr val="phClr"/>
            </a:solidFill>
            <a:solidFill>
              <a:schemeClr val="phClr"/>
            </a:solidFill>
            <a:solidFill>
              <a:schemeClr val="phClr"/>
            </a:solidFill>
          </a:fillStyleLst>
          <a:lnStyleLst>
            <a:ln w="6350" cap="rnd" cmpd="sng">
              <a:solidFill>
                <a:schemeClr val="phClr">
                  <a:shade val="88000"/>
                </a:schemeClr>
              </a:solidFill>
              <a:prstDash val="solid"/>
            </a:ln>
            <a:ln w="6350" cap="rnd" cmpd="sng">
              <a:solidFill>
                <a:schemeClr val="phClr"/>
              </a:solidFill>
              <a:prstDash val="solid"/>
            </a:ln>
            <a:ln w="9525" cap="rnd" cmpd="sng">
              <a:solidFill>
                <a:schemeClr val="phClr">
                  <a:shade val="88000"/>
                </a:schemeClr>
              </a:solidFill>
              <a:prstDash val="solid"/>
            </a:ln>
          </a:lnStyleLst>
          <a:effectStyleLst>
            <a:effectStyle>
              <a:effectLst/>
            </a:effectStyle>
            <a:effectStyle>
              <a:effectLst/>
            </a:effectStyle>
            <a:effectStyle>
              <a:effectLst/>
            </a:effectStyle>
          </a:effectStyleLst>
          <a:bgFillStyleLst>
            <a:solidFill>
              <a:schemeClr val="phClr"/>
            </a:solidFill>
            <a:solidFill>
              <a:schemeClr val="phClr">
                <a:tint val="95000"/>
                <a:satMod val="170000"/>
              </a:schemeClr>
            </a:solidFill>
            <a:gradFill rotWithShape="1">
              <a:gsLst>
                <a:gs pos="0">
                  <a:schemeClr val="phClr">
                    <a:tint val="93000"/>
                    <a:satMod val="150000"/>
                    <a:shade val="98000"/>
                    <a:lumMod val="102000"/>
                  </a:schemeClr>
                </a:gs>
                <a:gs pos="50000">
                  <a:schemeClr val="phClr">
                    <a:tint val="98000"/>
                    <a:satMod val="130000"/>
                    <a:shade val="90000"/>
                    <a:lumMod val="103000"/>
                  </a:schemeClr>
                </a:gs>
                <a:gs pos="100000">
                  <a:schemeClr val="phClr">
                    <a:shade val="63000"/>
                    <a:satMod val="120000"/>
                  </a:schemeClr>
                </a:gs>
              </a:gsLst>
              <a:lin ang="5400000" scaled="0"/>
            </a:gradFill>
          </a:bgFillStyleLst>
        </vt:fmtConnectorScheme>
      </a:ext>
      <a:ext uri="{D75FF423-9257-4291-A4FE-1B2448832E17}">
        <vt:themeScheme xmlns:vt="http://schemas.microsoft.com/office/visio/2012/theme">
          <vt:schemeID schemeEnum="40" schemeGUID="{00000000-0000-0000-0000-000000000000}"/>
        </vt:themeScheme>
      </a:ext>
      <a:ext uri="{27CD58D4-7086-4B73-B2AB-7AEBE2148A8C}">
        <vt:fmtSchemeEx xmlns:vt="http://schemas.microsoft.com/office/visio/2012/theme">
          <vt:schemeID schemeEnum="40" schemeGUID="{00000000-0000-0000-0000-000000000000}"/>
        </vt:fmtSchemeEx>
      </a:ext>
      <a:ext uri="{C6430689-8E98-42EC-ADBF-087148533A3F}">
        <vt:fmtConnectorSchemeEx xmlns:vt="http://schemas.microsoft.com/office/visio/2012/theme">
          <vt:schemeID schemeEnum="40" schemeGUID="{00000000-0000-0000-0000-000000000000}"/>
        </vt:fmtConnectorSchemeEx>
      </a:ext>
      <a:ext uri="{56243398-1771-4C39-BF73-A5702A9C147F}">
        <vt:fillStyles xmlns:vt="http://schemas.microsoft.com/office/visio/2012/theme">
          <vt:fillProps pattern="1"/>
          <vt:fillProps pattern="1"/>
          <vt:fillProps pattern="1"/>
          <vt:fillProps pattern="1"/>
          <vt:fillProps pattern="1"/>
          <vt:fillProps pattern="1"/>
        </vt:fillStyles>
      </a:ext>
      <a:ext uri="{6CAB99AB-0A78-4BAB-B597-526D62367CB4}">
        <vt:lineStyles xmlns:vt="http://schemas.microsoft.com/office/visio/2012/theme">
          <vt:fmtConnectorSchemeLineStyles>
            <vt:lineStyle>
              <vt:lineEx rndg="0" start="0" startSize="2" end="0" endSize="2" pattern="1"/>
            </vt:lineStyle>
            <vt:lineStyle>
              <vt:lineEx rndg="0" start="0" startSize="2" end="4" endSize="2" pattern="1"/>
            </vt:lineStyle>
            <vt:lineStyle>
              <vt:lineEx rndg="0" start="0" startSize="2" end="4" endSize="2" pattern="1"/>
            </vt:lineStyle>
            <vt:lineStyle>
              <vt:lineEx rndg="0" start="0" startSize="2" end="4" endSize="2" pattern="1"/>
            </vt:lineStyle>
          </vt:fmtConnectorSchemeLineStyles>
          <vt:fmtSchemeLineStyles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  <vt:lineStyle>
              <vt:lineEx rndg="0" start="0" startSize="2" end="0" endSize="2" pattern="1"/>
            </vt:lineStyle>
          </vt:fmtSchemeLineStyles>
        </vt:lineStyles>
      </a:ext>
      <a:ext uri="{EBE24D50-EC5C-4D6F-A1A3-C5F0A18B936A}">
        <vt:fontStylesGroup xmlns:vt="http://schemas.microsoft.com/office/visio/2012/theme">
          <vt:connectorFontStyles>
            <vt:fontProps style="0">
              <vt:color>
                <a:schemeClr val="phClr">
                  <a:shade val="51000"/>
                </a:schemeClr>
              </vt:color>
            </vt:fontProps>
            <vt:fontProps style="0">
              <vt:color>
                <a:schemeClr val="phClr">
                  <a:shade val="51000"/>
                </a:schemeClr>
              </vt:color>
            </vt:fontProps>
            <vt:fontProps style="0">
              <vt:color>
                <a:schemeClr val="phClr">
                  <a:shade val="51000"/>
                </a:schemeClr>
              </vt:color>
            </vt:fontProps>
          </vt:connectorFontStyles>
          <vt:fontStyles>
            <vt:fontProps style="0">
              <vt:color>
                <a:schemeClr val="phClr">
                  <a:satMod val="99000"/>
                  <a:lumMod val="100000"/>
                </a:schemeClr>
              </vt:color>
            </vt:fontProps>
            <vt:fontProps style="0">
              <vt:color>
                <a:schemeClr val="phClr">
                  <a:satMod val="100000"/>
                  <a:lumMod val="99000"/>
                </a:schemeClr>
              </vt:color>
            </vt:fontProps>
            <vt:fontProps style="0">
              <vt:color>
                <a:srgbClr val="FFFFFF"/>
              </vt:color>
            </vt:fontProps>
            <vt:fontProps style="17">
              <vt:color>
                <a:schemeClr val="lt1"/>
              </vt:color>
            </vt:fontProps>
            <vt:fontProps style="0">
              <vt:color>
                <a:schemeClr val="lt1"/>
              </vt:color>
            </vt:fontProps>
            <vt:fontProps style="17">
              <vt:color>
                <a:schemeClr val="lt1"/>
              </vt:color>
            </vt:fontProps>
          </vt:fontStyles>
        </vt:fontStylesGroup>
      </a:ext>
      <a:ext uri="{494CE47F-D151-47DC-95E8-85652EA8A67E}">
        <vt:variationStyleSchemeLst xmlns:vt="http://schemas.microsoft.com/office/visio/2012/theme">
          <vt:variationStyleScheme embellishment="2">
            <vt:varStyle fillIdx="3" lineIdx="3" effectIdx="3" fontIdx="3"/>
            <vt:varStyle fillIdx="3" lineIdx="3" effectIdx="3" fontIdx="3"/>
            <vt:varStyle fillIdx="3" lineIdx="3" effectIdx="3" fontIdx="3"/>
            <vt:varStyle fillIdx="3" lineIdx="3" effectIdx="3" fontIdx="3"/>
          </vt:variationStyleScheme>
          <vt:variationStyleScheme embellishment="2">
            <vt:varStyle fillIdx="5" lineIdx="5" effectIdx="5" fontIdx="5"/>
            <vt:varStyle fillIdx="5" lineIdx="5" effectIdx="5" fontIdx="5"/>
            <vt:varStyle fillIdx="3" lineIdx="3" effectIdx="3" fontIdx="3"/>
            <vt:varStyle fillIdx="1" lineIdx="1" effectIdx="1" fontIdx="1"/>
          </vt:variationStyleScheme>
          <vt:variationStyleScheme embellishment="3">
            <vt:varStyle fillIdx="3" lineIdx="3" effectIdx="3" fontIdx="3"/>
            <vt:varStyle fillIdx="3" lineIdx="3" effectIdx="3" fontIdx="3"/>
            <vt:varStyle fillIdx="3" lineIdx="3" effectIdx="3" fontIdx="3"/>
            <vt:varStyle fillIdx="3" lineIdx="3" effectIdx="3" fontIdx="3"/>
          </vt:variationStyleScheme>
          <vt:variationStyleScheme embellishment="3">
            <vt:varStyle fillIdx="6" lineIdx="6" effectIdx="6" fontIdx="6"/>
            <vt:varStyle fillIdx="6" lineIdx="6" effectIdx="6" fontIdx="6"/>
            <vt:varStyle fillIdx="6" lineIdx="6" effectIdx="6" fontIdx="6"/>
            <vt:varStyle fillIdx="6" lineIdx="6" effectIdx="6" fontIdx="6"/>
          </vt:variationStyleScheme>
        </vt:variationStyleSchemeLst>
      </a:ext>
    </a:extLst>
  </a:themeElements>
  <a:objectDefaults/>
  <a:extraClrSchemeLst/>
</a:theme>
</file>

<file path=visio/windows.xml><?xml version="1.0" encoding="utf-8"?>
<Windows xmlns="http://schemas.microsoft.com/office/visio/2012/main" xmlns:r="http://schemas.openxmlformats.org/officeDocument/2006/relationships" ClientWidth="1920" ClientHeight="861" xml:space="preserve">
  <Window ID="0" WindowType="Drawing" WindowState="1073741824" WindowLeft="-8" WindowTop="-31" WindowWidth="1936" WindowHeight="900" ContainerType="Page" Page="0" ViewScale="1.0054166666667" ViewCenterX="4.3773312753254" ViewCenterY="8.2573562755843">
    <ShowRulers>1</ShowRulers>
    <ShowGrid>0</ShowGrid>
    <ShowPageBreaks>1</ShowPageBreaks>
    <ShowGuides>1</ShowGuides>
    <ShowConnectionPoints>1</ShowConnectionPoints>
    <GlueSettings>9</GlueSettings>
    <SnapSettings>65847</SnapSettings>
    <SnapExtensions>34</SnapExtensions>
    <SnapAngles/>
    <DynamicGridEnabled>1</DynamicGridEnabled>
    <TabSplitterPos>0.5</TabSplitterPos>
  </Window>
  <Window ID="1" WindowType="Stencil" WindowState="1025" WindowLeft="0" WindowTop="-10" WindowWidth="247" WindowHeight="854" Document="C:\Program Files\Microsoft Office\Root\Office16\visio content\1049\UACTME_M.vssx" ParentWindow="0">
    <StencilGroup>10</StencilGroup>
    <StencilGroupPos>1</StencilGroupPos>
  </Window>
  <Window ID="2" WindowType="Stencil" WindowState="67109889" WindowLeft="0" WindowTop="-10" WindowWidth="247" WindowHeight="854" Document="C:\Program Files\Microsoft Office\Root\Office16\visio content\1049\DBCROW_M.vssx" ParentWindow="0">
    <StencilGroup>10</StencilGroup>
    <StencilGroupPos>2</StencilGroupPos>
  </Window>
</Windows>
</file>